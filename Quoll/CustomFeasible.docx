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33E5" w14:textId="77777777" w:rsidR="005B1F38" w:rsidRDefault="005B1F38" w:rsidP="00710436">
      <w:pPr>
        <w:spacing w:before="120" w:after="120"/>
        <w:rPr>
          <w:rFonts w:eastAsia="Times New Roman" w:cs="Arial"/>
          <w:b/>
          <w:bCs/>
          <w:sz w:val="28"/>
          <w:szCs w:val="28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7450"/>
        <w:gridCol w:w="6174"/>
      </w:tblGrid>
      <w:tr w:rsidR="00AB0C46" w14:paraId="252D1789" w14:textId="77777777" w:rsidTr="00AB0C46">
        <w:tc>
          <w:tcPr>
            <w:tcW w:w="1617" w:type="dxa"/>
            <w:vMerge w:val="restart"/>
          </w:tcPr>
          <w:p w14:paraId="783B71BB" w14:textId="4DC6E234" w:rsidR="00AB0C46" w:rsidRDefault="00AB0C46" w:rsidP="00710436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  <w:r>
              <w:rPr>
                <w:rFonts w:ascii="Arial Black" w:hAnsi="Arial Black"/>
                <w:noProof/>
                <w:sz w:val="24"/>
                <w:lang w:val="en-GB" w:eastAsia="en-GB"/>
              </w:rPr>
              <w:drawing>
                <wp:inline distT="0" distB="0" distL="0" distR="0" wp14:anchorId="61E0CC11" wp14:editId="08018697">
                  <wp:extent cx="889635" cy="684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g-issue-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264" cy="69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0" w:type="dxa"/>
          </w:tcPr>
          <w:p w14:paraId="1E935B8E" w14:textId="51A67189" w:rsidR="00AB0C46" w:rsidRPr="0040767A" w:rsidRDefault="00AB0C46" w:rsidP="0040767A">
            <w:pPr>
              <w:rPr>
                <w:rFonts w:ascii="Arial Black" w:hAnsi="Arial Black"/>
                <w:sz w:val="40"/>
                <w:szCs w:val="40"/>
              </w:rPr>
            </w:pPr>
            <w:r w:rsidRPr="00140D34">
              <w:rPr>
                <w:rFonts w:ascii="Arial Black" w:hAnsi="Arial Black"/>
                <w:sz w:val="40"/>
                <w:szCs w:val="40"/>
              </w:rPr>
              <w:t>TBIC GUEST SPEAKER ROSTER</w:t>
            </w:r>
          </w:p>
        </w:tc>
        <w:tc>
          <w:tcPr>
            <w:tcW w:w="6174" w:type="dxa"/>
          </w:tcPr>
          <w:p w14:paraId="1B87008E" w14:textId="480E58CF" w:rsidR="00AB0C46" w:rsidRPr="0040767A" w:rsidRDefault="00AB0C46" w:rsidP="0040767A">
            <w:pPr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40767A" w14:paraId="47A9AFF7" w14:textId="77777777" w:rsidTr="00AB0C46">
        <w:tc>
          <w:tcPr>
            <w:tcW w:w="1617" w:type="dxa"/>
            <w:vMerge/>
          </w:tcPr>
          <w:p w14:paraId="4DECB557" w14:textId="77777777" w:rsidR="0040767A" w:rsidRDefault="0040767A" w:rsidP="00710436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3624" w:type="dxa"/>
            <w:gridSpan w:val="2"/>
          </w:tcPr>
          <w:p w14:paraId="0CF5AAE4" w14:textId="5FC6605D" w:rsidR="0040767A" w:rsidRDefault="00E247F8" w:rsidP="00710436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  <w:r>
              <w:rPr>
                <w:rFonts w:cs="Arial"/>
                <w:b/>
                <w:sz w:val="40"/>
                <w:szCs w:val="40"/>
              </w:rPr>
              <w:t>$CustomDate</w:t>
            </w:r>
          </w:p>
        </w:tc>
      </w:tr>
    </w:tbl>
    <w:p w14:paraId="1E174314" w14:textId="7C8E6A73" w:rsidR="005B1F38" w:rsidRDefault="005B1F38" w:rsidP="009F26DB">
      <w:pPr>
        <w:spacing w:before="120" w:after="120"/>
        <w:rPr>
          <w:rFonts w:eastAsia="Times New Roman" w:cs="Arial"/>
          <w:b/>
          <w:bCs/>
          <w:sz w:val="28"/>
          <w:szCs w:val="28"/>
          <w:lang w:eastAsia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701"/>
        <w:gridCol w:w="1418"/>
        <w:gridCol w:w="1559"/>
        <w:gridCol w:w="2410"/>
        <w:gridCol w:w="2835"/>
        <w:gridCol w:w="1774"/>
      </w:tblGrid>
      <w:tr w:rsidR="00303015" w:rsidRPr="00EC6B00" w14:paraId="4AD211C3" w14:textId="77777777" w:rsidTr="00FA3E80">
        <w:tc>
          <w:tcPr>
            <w:tcW w:w="1524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A5D465" w14:textId="77777777" w:rsidR="00303015" w:rsidRDefault="00303015" w:rsidP="002B3281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  <w:t>Feasibility Table</w:t>
            </w:r>
          </w:p>
        </w:tc>
      </w:tr>
      <w:tr w:rsidR="00FA3E80" w:rsidRPr="00EC6B00" w14:paraId="1FD7FBB7" w14:textId="77777777" w:rsidTr="00FA3E80">
        <w:tc>
          <w:tcPr>
            <w:tcW w:w="152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C09FD" w14:textId="699501E3" w:rsidR="00FA3E80" w:rsidRDefault="00EF711A" w:rsidP="002B3281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  <w:r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 xml:space="preserve">The below table shows any workshops allocations that may be infeasible </w:t>
            </w:r>
            <w:r w:rsidR="00FA3E80"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>–</w:t>
            </w:r>
            <w:r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 xml:space="preserve">for </w:t>
            </w:r>
            <w:r w:rsidR="00FA3E80"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>details about which constraints have been broken</w:t>
            </w:r>
            <w:r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>, please refer to the Console in the application.</w:t>
            </w:r>
            <w:bookmarkStart w:id="0" w:name="_GoBack"/>
            <w:bookmarkEnd w:id="0"/>
          </w:p>
        </w:tc>
      </w:tr>
      <w:tr w:rsidR="00FA3E80" w:rsidRPr="00EC6B00" w14:paraId="6F383F07" w14:textId="77777777" w:rsidTr="00333D2E">
        <w:tc>
          <w:tcPr>
            <w:tcW w:w="1985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FD68282" w14:textId="5DE014C9" w:rsidR="00FA3E80" w:rsidRPr="007563A5" w:rsidRDefault="00FA3E80" w:rsidP="002B3281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3598CF8" w14:textId="77777777" w:rsidR="00FA3E80" w:rsidRPr="007563A5" w:rsidRDefault="00FA3E80" w:rsidP="002B3281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D81D478" w14:textId="77777777" w:rsidR="00FA3E80" w:rsidRPr="007563A5" w:rsidRDefault="00FA3E80" w:rsidP="002B3281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Time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8C0D949" w14:textId="77777777" w:rsidR="00FA3E80" w:rsidRPr="007563A5" w:rsidRDefault="00FA3E80" w:rsidP="002B3281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595C8941" w14:textId="77777777" w:rsidR="00FA3E80" w:rsidRPr="007563A5" w:rsidRDefault="00FA3E80" w:rsidP="002B3281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Location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E0A643F" w14:textId="77777777" w:rsidR="00FA3E80" w:rsidRPr="007563A5" w:rsidRDefault="00FA3E80" w:rsidP="002B3281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Guest speakers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FB4925C" w14:textId="77777777" w:rsidR="00FA3E80" w:rsidRPr="007563A5" w:rsidRDefault="00FA3E80" w:rsidP="002B3281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Facilitators</w:t>
            </w:r>
          </w:p>
        </w:tc>
        <w:tc>
          <w:tcPr>
            <w:tcW w:w="1774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D5FCC95" w14:textId="30A04998" w:rsidR="00FA3E80" w:rsidRPr="007563A5" w:rsidRDefault="00FA3E80" w:rsidP="002B3281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Score</w:t>
            </w:r>
          </w:p>
        </w:tc>
      </w:tr>
      <w:tr w:rsidR="00FA3E80" w:rsidRPr="00EC6B00" w14:paraId="40E746A9" w14:textId="77777777" w:rsidTr="00333D2E">
        <w:tc>
          <w:tcPr>
            <w:tcW w:w="1985" w:type="dxa"/>
          </w:tcPr>
          <w:p w14:paraId="5B82548E" w14:textId="1E1D6CBA" w:rsidR="00FA3E80" w:rsidRPr="00AE52BF" w:rsidRDefault="00F312CB" w:rsidP="00FA3E80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$FullID</w:t>
            </w:r>
          </w:p>
        </w:tc>
        <w:tc>
          <w:tcPr>
            <w:tcW w:w="1559" w:type="dxa"/>
          </w:tcPr>
          <w:p w14:paraId="31F2AFD7" w14:textId="6E55F135" w:rsidR="00FA3E80" w:rsidRPr="00AE52BF" w:rsidRDefault="00333D2E" w:rsidP="002B3281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$Date</w:t>
            </w:r>
          </w:p>
        </w:tc>
        <w:tc>
          <w:tcPr>
            <w:tcW w:w="1701" w:type="dxa"/>
          </w:tcPr>
          <w:p w14:paraId="4650A64B" w14:textId="728735CE" w:rsidR="00FA3E80" w:rsidRPr="00AE52BF" w:rsidRDefault="00B112DE" w:rsidP="002B3281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$Time</w:t>
            </w:r>
          </w:p>
        </w:tc>
        <w:tc>
          <w:tcPr>
            <w:tcW w:w="1418" w:type="dxa"/>
          </w:tcPr>
          <w:p w14:paraId="1F086743" w14:textId="77777777" w:rsidR="00FA3E80" w:rsidRPr="00AE52BF" w:rsidRDefault="00FA3E80" w:rsidP="002B3281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$Workshop</w:t>
            </w:r>
          </w:p>
        </w:tc>
        <w:tc>
          <w:tcPr>
            <w:tcW w:w="1559" w:type="dxa"/>
          </w:tcPr>
          <w:p w14:paraId="206E2AEA" w14:textId="77777777" w:rsidR="00FA3E80" w:rsidRPr="00AE52BF" w:rsidRDefault="00FA3E80" w:rsidP="002B3281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$Location</w:t>
            </w:r>
          </w:p>
        </w:tc>
        <w:tc>
          <w:tcPr>
            <w:tcW w:w="2410" w:type="dxa"/>
          </w:tcPr>
          <w:p w14:paraId="3D7127FA" w14:textId="77777777" w:rsidR="00FA3E80" w:rsidRPr="00AE52BF" w:rsidRDefault="00FA3E80" w:rsidP="002B3281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$Guest</w:t>
            </w:r>
          </w:p>
        </w:tc>
        <w:tc>
          <w:tcPr>
            <w:tcW w:w="2835" w:type="dxa"/>
          </w:tcPr>
          <w:p w14:paraId="39177AE9" w14:textId="5F485C3D" w:rsidR="00FA3E80" w:rsidRPr="00AE52BF" w:rsidRDefault="00B112DE" w:rsidP="002B3281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$Facilitator</w:t>
            </w:r>
          </w:p>
        </w:tc>
        <w:tc>
          <w:tcPr>
            <w:tcW w:w="1774" w:type="dxa"/>
          </w:tcPr>
          <w:p w14:paraId="54D3155C" w14:textId="516ECAC5" w:rsidR="00FA3E80" w:rsidRPr="00AE52BF" w:rsidRDefault="00333D2E" w:rsidP="002B3281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$Hard</w:t>
            </w:r>
          </w:p>
        </w:tc>
      </w:tr>
    </w:tbl>
    <w:p w14:paraId="430C6C5C" w14:textId="77777777" w:rsidR="00303015" w:rsidRDefault="00303015" w:rsidP="009F26DB">
      <w:pPr>
        <w:spacing w:before="120" w:after="120"/>
        <w:rPr>
          <w:rFonts w:eastAsia="Times New Roman" w:cs="Arial"/>
          <w:b/>
          <w:bCs/>
          <w:sz w:val="28"/>
          <w:szCs w:val="28"/>
          <w:lang w:eastAsia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1559"/>
        <w:gridCol w:w="928"/>
        <w:gridCol w:w="1216"/>
        <w:gridCol w:w="1096"/>
        <w:gridCol w:w="1054"/>
        <w:gridCol w:w="809"/>
        <w:gridCol w:w="1276"/>
        <w:gridCol w:w="1134"/>
        <w:gridCol w:w="1239"/>
        <w:gridCol w:w="1102"/>
      </w:tblGrid>
      <w:tr w:rsidR="00AE52BF" w:rsidRPr="00EC6B00" w14:paraId="247D8A97" w14:textId="77777777" w:rsidTr="002276EA">
        <w:tc>
          <w:tcPr>
            <w:tcW w:w="1524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89D75" w14:textId="54CF8E01" w:rsidR="00AE52BF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  <w:t>$Day</w:t>
            </w:r>
          </w:p>
        </w:tc>
      </w:tr>
      <w:tr w:rsidR="007563A5" w:rsidRPr="00EC6B00" w14:paraId="2823315A" w14:textId="77777777" w:rsidTr="009D3ABC">
        <w:tc>
          <w:tcPr>
            <w:tcW w:w="1276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2B53A89F" w14:textId="551750DB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4378AEDB" w14:textId="295E3EE2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Time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0B9A72D3" w14:textId="77777777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Guest</w:t>
            </w:r>
          </w:p>
          <w:p w14:paraId="07D8F243" w14:textId="77DBC007" w:rsidR="007563A5" w:rsidRPr="007563A5" w:rsidRDefault="007563A5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speakers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28D29AA1" w14:textId="1BEE3A5F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Fac</w:t>
            </w:r>
            <w:r w:rsidR="007563A5"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ilitators</w:t>
            </w:r>
          </w:p>
        </w:tc>
        <w:tc>
          <w:tcPr>
            <w:tcW w:w="928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3282E55C" w14:textId="107C0F18" w:rsidR="00EC6B00" w:rsidRPr="007563A5" w:rsidRDefault="009F42A3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Type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62A5D037" w14:textId="759C08E4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Location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0E31A700" w14:textId="76335DDF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Note</w:t>
            </w:r>
            <w:r w:rsidR="007563A5"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s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21E05663" w14:textId="31C35D06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Pax</w:t>
            </w:r>
          </w:p>
        </w:tc>
        <w:tc>
          <w:tcPr>
            <w:tcW w:w="809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365ECDF6" w14:textId="43502795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L</w:t>
            </w:r>
            <w:r w:rsidR="009D3ABC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v</w:t>
            </w: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l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6E102078" w14:textId="4D2ECA03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7BBA8E15" w14:textId="35082411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Name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3EE9AA73" w14:textId="22E3899D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Phone</w:t>
            </w:r>
          </w:p>
        </w:tc>
        <w:tc>
          <w:tcPr>
            <w:tcW w:w="1102" w:type="dxa"/>
            <w:tcBorders>
              <w:top w:val="single" w:sz="4" w:space="0" w:color="auto"/>
            </w:tcBorders>
            <w:shd w:val="clear" w:color="auto" w:fill="17365D" w:themeFill="text2" w:themeFillShade="BF"/>
          </w:tcPr>
          <w:p w14:paraId="253CCA22" w14:textId="243C6B4D" w:rsidR="00EC6B00" w:rsidRPr="007563A5" w:rsidRDefault="00AE52BF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Email</w:t>
            </w:r>
          </w:p>
        </w:tc>
      </w:tr>
      <w:tr w:rsidR="00AE52BF" w:rsidRPr="00EC6B00" w14:paraId="17AB401C" w14:textId="77777777" w:rsidTr="009D3ABC">
        <w:tc>
          <w:tcPr>
            <w:tcW w:w="1276" w:type="dxa"/>
          </w:tcPr>
          <w:p w14:paraId="79C2E78B" w14:textId="77777777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$Date</w:t>
            </w:r>
          </w:p>
        </w:tc>
        <w:tc>
          <w:tcPr>
            <w:tcW w:w="1134" w:type="dxa"/>
          </w:tcPr>
          <w:p w14:paraId="4539C0F9" w14:textId="77777777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$Time</w:t>
            </w:r>
          </w:p>
        </w:tc>
        <w:tc>
          <w:tcPr>
            <w:tcW w:w="1418" w:type="dxa"/>
          </w:tcPr>
          <w:p w14:paraId="53ACE580" w14:textId="77777777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$Guest</w:t>
            </w:r>
          </w:p>
        </w:tc>
        <w:tc>
          <w:tcPr>
            <w:tcW w:w="1559" w:type="dxa"/>
          </w:tcPr>
          <w:p w14:paraId="2AED3F8F" w14:textId="77777777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$Facilitator</w:t>
            </w:r>
          </w:p>
        </w:tc>
        <w:tc>
          <w:tcPr>
            <w:tcW w:w="928" w:type="dxa"/>
          </w:tcPr>
          <w:p w14:paraId="6AAC258A" w14:textId="77777777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$Workshop</w:t>
            </w:r>
          </w:p>
        </w:tc>
        <w:tc>
          <w:tcPr>
            <w:tcW w:w="1216" w:type="dxa"/>
          </w:tcPr>
          <w:p w14:paraId="6929221B" w14:textId="77777777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$Location</w:t>
            </w:r>
          </w:p>
        </w:tc>
        <w:tc>
          <w:tcPr>
            <w:tcW w:w="1096" w:type="dxa"/>
          </w:tcPr>
          <w:p w14:paraId="6A0E5320" w14:textId="15D3B780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</w:p>
        </w:tc>
        <w:tc>
          <w:tcPr>
            <w:tcW w:w="1054" w:type="dxa"/>
          </w:tcPr>
          <w:p w14:paraId="4297F35A" w14:textId="77777777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$Pax</w:t>
            </w:r>
          </w:p>
        </w:tc>
        <w:tc>
          <w:tcPr>
            <w:tcW w:w="809" w:type="dxa"/>
          </w:tcPr>
          <w:p w14:paraId="5A5F9FC8" w14:textId="77777777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$Level</w:t>
            </w:r>
          </w:p>
        </w:tc>
        <w:tc>
          <w:tcPr>
            <w:tcW w:w="1276" w:type="dxa"/>
          </w:tcPr>
          <w:p w14:paraId="21819E90" w14:textId="2E8C10FF" w:rsidR="00EC6B00" w:rsidRPr="00AE52BF" w:rsidRDefault="00A837FA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$School</w:t>
            </w:r>
          </w:p>
        </w:tc>
        <w:tc>
          <w:tcPr>
            <w:tcW w:w="1134" w:type="dxa"/>
          </w:tcPr>
          <w:p w14:paraId="04ACCB2A" w14:textId="2C2EE747" w:rsidR="00EC6B00" w:rsidRPr="00AE52BF" w:rsidRDefault="009F42A3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$Contact</w:t>
            </w:r>
          </w:p>
        </w:tc>
        <w:tc>
          <w:tcPr>
            <w:tcW w:w="1239" w:type="dxa"/>
          </w:tcPr>
          <w:p w14:paraId="73FABD5B" w14:textId="0E5BD2A0" w:rsidR="00EC6B00" w:rsidRPr="00AE52BF" w:rsidRDefault="009F42A3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$Phone</w:t>
            </w:r>
          </w:p>
        </w:tc>
        <w:tc>
          <w:tcPr>
            <w:tcW w:w="1102" w:type="dxa"/>
          </w:tcPr>
          <w:p w14:paraId="753F479D" w14:textId="77777777" w:rsidR="00EC6B00" w:rsidRPr="00AE52BF" w:rsidRDefault="00EC6B00" w:rsidP="00BA57C8">
            <w:pPr>
              <w:spacing w:before="120" w:after="120"/>
              <w:rPr>
                <w:rFonts w:asciiTheme="minorHAnsi" w:eastAsia="Times New Roman" w:hAnsiTheme="minorHAnsi" w:cstheme="minorHAnsi"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$email</w:t>
            </w:r>
          </w:p>
        </w:tc>
      </w:tr>
    </w:tbl>
    <w:p w14:paraId="65B1B794" w14:textId="01872082" w:rsidR="00EC6B00" w:rsidRDefault="00EC6B00" w:rsidP="009F26DB">
      <w:pPr>
        <w:spacing w:before="120" w:after="120"/>
        <w:rPr>
          <w:rFonts w:eastAsia="Times New Roman" w:cs="Arial"/>
          <w:b/>
          <w:bCs/>
          <w:sz w:val="28"/>
          <w:szCs w:val="28"/>
          <w:lang w:eastAsia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1559"/>
        <w:gridCol w:w="948"/>
        <w:gridCol w:w="1216"/>
        <w:gridCol w:w="975"/>
        <w:gridCol w:w="1113"/>
        <w:gridCol w:w="851"/>
        <w:gridCol w:w="1276"/>
        <w:gridCol w:w="1134"/>
        <w:gridCol w:w="1257"/>
        <w:gridCol w:w="1094"/>
      </w:tblGrid>
      <w:tr w:rsidR="00F17B8A" w14:paraId="6EEED3A6" w14:textId="77777777" w:rsidTr="009D3ABC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DAFE4B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  <w:t>$Name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5A4C60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30E381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94A388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525FD0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328C5F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40023C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A29CF4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6BF85C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23B257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7DBA66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64D291" w14:textId="77777777" w:rsidR="00F17B8A" w:rsidRDefault="00F17B8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</w:tr>
      <w:tr w:rsidR="00F17B8A" w14:paraId="6C42BC71" w14:textId="77777777" w:rsidTr="0082776A">
        <w:tc>
          <w:tcPr>
            <w:tcW w:w="1525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3A7260" w14:textId="74C2F37F" w:rsidR="00F17B8A" w:rsidRDefault="00E9272C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  <w:r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lastRenderedPageBreak/>
              <w:t>A quick reminder that rosters have cha</w:t>
            </w:r>
            <w:r w:rsidR="00FA3E80"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>n</w:t>
            </w:r>
            <w:r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 xml:space="preserve">ged in 2020 – please arrive 30 minutes before the first workshop listed on your roster and you finish 30 minutes after the last workshop.  </w:t>
            </w:r>
            <w:r w:rsidR="00F17B8A" w:rsidRPr="00961FCA"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>Want to talk about work, or anything else?  You’re able to get 1 hour per week of counselling (for free!) as a guest speaker with The Big Issue Classroom.  Phone Toni or Kat on 9214 8653, and let them know that you work on our program.</w:t>
            </w:r>
          </w:p>
        </w:tc>
      </w:tr>
      <w:tr w:rsidR="00F17B8A" w14:paraId="40E6FE5A" w14:textId="77777777" w:rsidTr="009D3AB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4426A6" w14:textId="0692C3F4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C8B81D9" w14:textId="4BEDC352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</w:tcPr>
          <w:p w14:paraId="52B61D4E" w14:textId="77777777" w:rsidR="00F17B8A" w:rsidRPr="007563A5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Guest</w:t>
            </w:r>
          </w:p>
          <w:p w14:paraId="3F014FFA" w14:textId="2F8F1E91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speakers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000000" w:themeFill="text1"/>
          </w:tcPr>
          <w:p w14:paraId="30660443" w14:textId="77B4B395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Facilitators</w:t>
            </w: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000000" w:themeFill="text1"/>
          </w:tcPr>
          <w:p w14:paraId="54BE3B08" w14:textId="6024F334" w:rsidR="00F17B8A" w:rsidRDefault="009F42A3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Type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shd w:val="clear" w:color="auto" w:fill="000000" w:themeFill="text1"/>
          </w:tcPr>
          <w:p w14:paraId="20EB80B1" w14:textId="77138F1D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Location</w:t>
            </w:r>
          </w:p>
        </w:tc>
        <w:tc>
          <w:tcPr>
            <w:tcW w:w="975" w:type="dxa"/>
            <w:tcBorders>
              <w:top w:val="single" w:sz="4" w:space="0" w:color="auto"/>
            </w:tcBorders>
            <w:shd w:val="clear" w:color="auto" w:fill="000000" w:themeFill="text1"/>
          </w:tcPr>
          <w:p w14:paraId="05B4D787" w14:textId="24013CFF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Notes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shd w:val="clear" w:color="auto" w:fill="000000" w:themeFill="text1"/>
          </w:tcPr>
          <w:p w14:paraId="05BD05A0" w14:textId="01BAB83B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Pax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000000" w:themeFill="text1"/>
          </w:tcPr>
          <w:p w14:paraId="3F8D8BB7" w14:textId="519AC5F9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L</w:t>
            </w:r>
            <w:r w:rsidR="009D3ABC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v</w:t>
            </w: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l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000000" w:themeFill="text1"/>
          </w:tcPr>
          <w:p w14:paraId="3435B4FC" w14:textId="0CA64871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000000" w:themeFill="text1"/>
          </w:tcPr>
          <w:p w14:paraId="0B6D08A8" w14:textId="467ED981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Name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000000" w:themeFill="text1"/>
          </w:tcPr>
          <w:p w14:paraId="70F1D817" w14:textId="259C097E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Phone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shd w:val="clear" w:color="auto" w:fill="000000" w:themeFill="text1"/>
          </w:tcPr>
          <w:p w14:paraId="08FBDA01" w14:textId="1A2874A5" w:rsidR="00F17B8A" w:rsidRPr="005B1F38" w:rsidRDefault="00F17B8A" w:rsidP="00F17B8A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Email</w:t>
            </w:r>
          </w:p>
        </w:tc>
      </w:tr>
      <w:tr w:rsidR="00F17B8A" w14:paraId="665964C1" w14:textId="77777777" w:rsidTr="009D3ABC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78B8A00E" w14:textId="7A69FA9B" w:rsidR="00F17B8A" w:rsidRPr="005B1F38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5DE11F5D" w14:textId="3A16FF0B" w:rsidR="00F17B8A" w:rsidRPr="005B1F38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$Time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07D0A61" w14:textId="6B82B598" w:rsidR="00F17B8A" w:rsidRPr="005B1F38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$Guest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803EBAC" w14:textId="3B578403" w:rsidR="00F17B8A" w:rsidRPr="005B1F38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$Facilitator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9752DC7" w14:textId="19665167" w:rsidR="00F17B8A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$Workshop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F6A14B8" w14:textId="0C007115" w:rsidR="00F17B8A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$Location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3A9A020" w14:textId="07FEE6A2" w:rsidR="00F17B8A" w:rsidRPr="005B1F38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D70B7D3" w14:textId="05EB0C50" w:rsidR="00F17B8A" w:rsidRPr="005B1F38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$Pax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8490F71" w14:textId="3D48EB53" w:rsidR="00F17B8A" w:rsidRPr="005B1F38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$Level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5E22A35" w14:textId="7C45B1F6" w:rsidR="00F17B8A" w:rsidRPr="005B1F38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$School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07A0A06" w14:textId="7608EEBE" w:rsidR="00F17B8A" w:rsidRPr="005B1F38" w:rsidRDefault="009F42A3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>$Contact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4DF48B2" w14:textId="2796EFEB" w:rsidR="00F17B8A" w:rsidRPr="005B1F38" w:rsidRDefault="009F42A3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>$Phone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4F49733" w14:textId="075E362A" w:rsidR="00F17B8A" w:rsidRPr="005B1F38" w:rsidRDefault="00F17B8A" w:rsidP="00F17B8A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$email</w:t>
            </w:r>
          </w:p>
        </w:tc>
      </w:tr>
    </w:tbl>
    <w:p w14:paraId="307D59DE" w14:textId="17D7E401" w:rsidR="00961FCA" w:rsidRDefault="00961FCA" w:rsidP="009F26DB">
      <w:pPr>
        <w:spacing w:before="120" w:after="120"/>
        <w:rPr>
          <w:rFonts w:eastAsia="Times New Roman" w:cs="Arial"/>
          <w:b/>
          <w:bCs/>
          <w:sz w:val="28"/>
          <w:szCs w:val="28"/>
          <w:lang w:eastAsia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75"/>
        <w:gridCol w:w="1560"/>
        <w:gridCol w:w="1417"/>
        <w:gridCol w:w="1276"/>
        <w:gridCol w:w="992"/>
        <w:gridCol w:w="709"/>
        <w:gridCol w:w="850"/>
        <w:gridCol w:w="548"/>
        <w:gridCol w:w="1555"/>
        <w:gridCol w:w="1281"/>
        <w:gridCol w:w="1094"/>
      </w:tblGrid>
      <w:tr w:rsidR="0082776A" w14:paraId="487251A5" w14:textId="77777777" w:rsidTr="0082776A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648569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  <w:t>$Name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5ED167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944876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ACD460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5C23DE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D8CFF1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AE37A8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99D91B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2AE009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E1A399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4DCE77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F699AE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</w:p>
        </w:tc>
      </w:tr>
      <w:tr w:rsidR="0082776A" w14:paraId="44C40CB6" w14:textId="77777777" w:rsidTr="0082776A">
        <w:tc>
          <w:tcPr>
            <w:tcW w:w="1525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4B311F0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sz w:val="28"/>
                <w:szCs w:val="28"/>
                <w:lang w:eastAsia="en-AU"/>
              </w:rPr>
            </w:pPr>
            <w:r w:rsidRPr="00961FCA"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  <w:t>Want to talk about work, or anything else?  You’re able to get 1 hour per week of counselling (for free!) as a guest speaker with The Big Issue Classroom.  Phone Toni or Kat on 9214 8653, and let them know that you work on our program.</w:t>
            </w:r>
          </w:p>
        </w:tc>
      </w:tr>
      <w:tr w:rsidR="0082776A" w14:paraId="0A2DAF16" w14:textId="77777777" w:rsidTr="0082776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30288ADE" w14:textId="77777777" w:rsidR="0082776A" w:rsidRPr="005B1F38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1E643DF1" w14:textId="77777777" w:rsidR="0082776A" w:rsidRPr="005B1F38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C0504D" w:themeFill="accent2"/>
          </w:tcPr>
          <w:p w14:paraId="06A9117C" w14:textId="77777777" w:rsidR="0082776A" w:rsidRPr="007563A5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Guest</w:t>
            </w:r>
          </w:p>
          <w:p w14:paraId="1F1067BD" w14:textId="77777777" w:rsidR="0082776A" w:rsidRPr="005B1F38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speakers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C0504D" w:themeFill="accent2"/>
          </w:tcPr>
          <w:p w14:paraId="53687F26" w14:textId="77777777" w:rsidR="0082776A" w:rsidRPr="005B1F38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Facilitators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C0504D" w:themeFill="accent2"/>
          </w:tcPr>
          <w:p w14:paraId="6AE2A533" w14:textId="77777777" w:rsidR="0082776A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Workshop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C0504D" w:themeFill="accent2"/>
          </w:tcPr>
          <w:p w14:paraId="13E891E9" w14:textId="77777777" w:rsidR="0082776A" w:rsidRPr="005B1F38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Location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C0504D" w:themeFill="accent2"/>
          </w:tcPr>
          <w:p w14:paraId="5C325F33" w14:textId="77777777" w:rsidR="0082776A" w:rsidRPr="005B1F38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Notes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C0504D" w:themeFill="accent2"/>
          </w:tcPr>
          <w:p w14:paraId="137B1347" w14:textId="77777777" w:rsidR="0082776A" w:rsidRPr="005B1F38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Pax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0504D" w:themeFill="accent2"/>
          </w:tcPr>
          <w:p w14:paraId="739F45E9" w14:textId="77777777" w:rsidR="0082776A" w:rsidRPr="005B1F38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Level</w:t>
            </w:r>
          </w:p>
        </w:tc>
        <w:tc>
          <w:tcPr>
            <w:tcW w:w="4478" w:type="dxa"/>
            <w:gridSpan w:val="4"/>
            <w:tcBorders>
              <w:top w:val="single" w:sz="4" w:space="0" w:color="auto"/>
            </w:tcBorders>
            <w:shd w:val="clear" w:color="auto" w:fill="C0504D" w:themeFill="accent2"/>
          </w:tcPr>
          <w:p w14:paraId="1E99B7D2" w14:textId="22BE00A0" w:rsidR="0082776A" w:rsidRPr="005B1F38" w:rsidRDefault="0082776A" w:rsidP="00BA57C8">
            <w:pPr>
              <w:spacing w:before="120" w:after="120"/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7563A5"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School</w:t>
            </w:r>
          </w:p>
        </w:tc>
      </w:tr>
      <w:tr w:rsidR="0082776A" w14:paraId="14EDA41D" w14:textId="77777777" w:rsidTr="0082776A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15A29086" w14:textId="77777777" w:rsidR="0082776A" w:rsidRPr="005B1F38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$Date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188F1AA1" w14:textId="77777777" w:rsidR="0082776A" w:rsidRPr="005B1F38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$Time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4FD63EF" w14:textId="77777777" w:rsidR="0082776A" w:rsidRPr="005B1F38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$Guest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7EFB2AC" w14:textId="77777777" w:rsidR="0082776A" w:rsidRPr="005B1F38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$Facilitator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1A64B12" w14:textId="77777777" w:rsidR="0082776A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$Workshop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39AE287" w14:textId="77777777" w:rsidR="0082776A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$Location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7F151F4" w14:textId="77777777" w:rsidR="0082776A" w:rsidRPr="005B1F38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FE1A953" w14:textId="77777777" w:rsidR="0082776A" w:rsidRPr="005B1F38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$Pax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F29AB06" w14:textId="77777777" w:rsidR="0082776A" w:rsidRPr="005B1F38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 w:rsidRPr="00AE52BF">
              <w:rPr>
                <w:rFonts w:asciiTheme="minorHAnsi" w:eastAsia="Times New Roman" w:hAnsiTheme="minorHAnsi" w:cstheme="minorHAnsi"/>
                <w:sz w:val="22"/>
                <w:lang w:eastAsia="en-AU"/>
              </w:rPr>
              <w:t>$Level</w:t>
            </w:r>
          </w:p>
        </w:tc>
        <w:tc>
          <w:tcPr>
            <w:tcW w:w="4478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637C782" w14:textId="2E320889" w:rsidR="0082776A" w:rsidRPr="005B1F38" w:rsidRDefault="0082776A" w:rsidP="00BA57C8">
            <w:pPr>
              <w:spacing w:before="120" w:after="120"/>
              <w:rPr>
                <w:rFonts w:asciiTheme="minorHAnsi" w:eastAsia="Times New Roman" w:hAnsiTheme="minorHAnsi" w:cs="Arial"/>
                <w:bCs/>
                <w:sz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AU"/>
              </w:rPr>
              <w:t>$School</w:t>
            </w:r>
          </w:p>
        </w:tc>
      </w:tr>
    </w:tbl>
    <w:p w14:paraId="5052BE53" w14:textId="115C4654" w:rsidR="0082776A" w:rsidRDefault="0082776A" w:rsidP="009F26DB">
      <w:pPr>
        <w:spacing w:before="120" w:after="120"/>
        <w:rPr>
          <w:rFonts w:eastAsia="Times New Roman" w:cs="Arial"/>
          <w:b/>
          <w:bCs/>
          <w:sz w:val="28"/>
          <w:szCs w:val="28"/>
          <w:lang w:eastAsia="en-AU"/>
        </w:rPr>
      </w:pPr>
    </w:p>
    <w:p w14:paraId="1C02C5A1" w14:textId="77777777" w:rsidR="0082776A" w:rsidRDefault="0082776A" w:rsidP="009F26DB">
      <w:pPr>
        <w:spacing w:before="120" w:after="120"/>
        <w:rPr>
          <w:rFonts w:eastAsia="Times New Roman" w:cs="Arial"/>
          <w:b/>
          <w:bCs/>
          <w:sz w:val="28"/>
          <w:szCs w:val="28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1693"/>
        <w:gridCol w:w="1693"/>
        <w:gridCol w:w="1693"/>
        <w:gridCol w:w="1694"/>
        <w:gridCol w:w="1694"/>
        <w:gridCol w:w="1694"/>
        <w:gridCol w:w="1694"/>
        <w:gridCol w:w="1694"/>
      </w:tblGrid>
      <w:tr w:rsidR="0082776A" w14:paraId="02C5828A" w14:textId="04D07C99" w:rsidTr="0026563A">
        <w:tc>
          <w:tcPr>
            <w:tcW w:w="1692" w:type="dxa"/>
            <w:shd w:val="clear" w:color="auto" w:fill="17365D" w:themeFill="text2" w:themeFillShade="BF"/>
          </w:tcPr>
          <w:p w14:paraId="600FFD37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3" w:type="dxa"/>
            <w:shd w:val="clear" w:color="auto" w:fill="632423" w:themeFill="accent2" w:themeFillShade="80"/>
          </w:tcPr>
          <w:p w14:paraId="60721234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3" w:type="dxa"/>
            <w:shd w:val="clear" w:color="auto" w:fill="4F6228" w:themeFill="accent3" w:themeFillShade="80"/>
          </w:tcPr>
          <w:p w14:paraId="13312BF6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3" w:type="dxa"/>
            <w:shd w:val="clear" w:color="auto" w:fill="403152" w:themeFill="accent4" w:themeFillShade="80"/>
          </w:tcPr>
          <w:p w14:paraId="60703264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984806" w:themeFill="accent6" w:themeFillShade="80"/>
          </w:tcPr>
          <w:p w14:paraId="4B49FEBE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215868" w:themeFill="accent5" w:themeFillShade="80"/>
          </w:tcPr>
          <w:p w14:paraId="70BEA5BF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4A442A" w:themeFill="background2" w:themeFillShade="40"/>
          </w:tcPr>
          <w:p w14:paraId="5CE991B6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595959" w:themeFill="text1" w:themeFillTint="A6"/>
          </w:tcPr>
          <w:p w14:paraId="0787E0BE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17365D" w:themeFill="text2" w:themeFillShade="BF"/>
          </w:tcPr>
          <w:p w14:paraId="4D48A471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</w:tr>
      <w:tr w:rsidR="0082776A" w14:paraId="3148C364" w14:textId="76D958FE" w:rsidTr="00185B34">
        <w:tc>
          <w:tcPr>
            <w:tcW w:w="1692" w:type="dxa"/>
            <w:shd w:val="clear" w:color="auto" w:fill="DAEEF3" w:themeFill="accent5" w:themeFillTint="33"/>
          </w:tcPr>
          <w:p w14:paraId="6E2D8D5F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3" w:type="dxa"/>
            <w:shd w:val="clear" w:color="auto" w:fill="F2DBDB" w:themeFill="accent2" w:themeFillTint="33"/>
          </w:tcPr>
          <w:p w14:paraId="649559EB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3" w:type="dxa"/>
            <w:shd w:val="clear" w:color="auto" w:fill="EAF1DD" w:themeFill="accent3" w:themeFillTint="33"/>
          </w:tcPr>
          <w:p w14:paraId="50A76636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3" w:type="dxa"/>
            <w:shd w:val="clear" w:color="auto" w:fill="E5DFEC" w:themeFill="accent4" w:themeFillTint="33"/>
          </w:tcPr>
          <w:p w14:paraId="4108F74A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FDE9D9" w:themeFill="accent6" w:themeFillTint="33"/>
          </w:tcPr>
          <w:p w14:paraId="1003AB47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DBE5F1" w:themeFill="accent1" w:themeFillTint="33"/>
          </w:tcPr>
          <w:p w14:paraId="77CE6AA7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EEECE1" w:themeFill="background2"/>
          </w:tcPr>
          <w:p w14:paraId="44DE7AC9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FFFFFF" w:themeFill="background1"/>
          </w:tcPr>
          <w:p w14:paraId="26193D13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FFFFFF" w:themeFill="background1"/>
          </w:tcPr>
          <w:p w14:paraId="0B37EF3A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</w:tr>
      <w:tr w:rsidR="0082776A" w14:paraId="51301CD9" w14:textId="7BE14DB9" w:rsidTr="0026563A">
        <w:tc>
          <w:tcPr>
            <w:tcW w:w="1692" w:type="dxa"/>
            <w:shd w:val="clear" w:color="auto" w:fill="92CDDC" w:themeFill="accent5" w:themeFillTint="99"/>
          </w:tcPr>
          <w:p w14:paraId="4F7CA3BA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3" w:type="dxa"/>
            <w:shd w:val="clear" w:color="auto" w:fill="E5B8B7" w:themeFill="accent2" w:themeFillTint="66"/>
          </w:tcPr>
          <w:p w14:paraId="7BA1EC96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3" w:type="dxa"/>
            <w:shd w:val="clear" w:color="auto" w:fill="D6E3BC" w:themeFill="accent3" w:themeFillTint="66"/>
          </w:tcPr>
          <w:p w14:paraId="0DFE246A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3" w:type="dxa"/>
            <w:shd w:val="clear" w:color="auto" w:fill="CCC0D9" w:themeFill="accent4" w:themeFillTint="66"/>
          </w:tcPr>
          <w:p w14:paraId="69C7BBF7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FBD4B4" w:themeFill="accent6" w:themeFillTint="66"/>
          </w:tcPr>
          <w:p w14:paraId="2E82DB2F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B8CCE4" w:themeFill="accent1" w:themeFillTint="66"/>
          </w:tcPr>
          <w:p w14:paraId="6D1F557D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C4BC96" w:themeFill="background2" w:themeFillShade="BF"/>
          </w:tcPr>
          <w:p w14:paraId="661F9E2F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D6E3BC" w:themeFill="accent3" w:themeFillTint="66"/>
          </w:tcPr>
          <w:p w14:paraId="660461FD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  <w:tc>
          <w:tcPr>
            <w:tcW w:w="1694" w:type="dxa"/>
            <w:shd w:val="clear" w:color="auto" w:fill="DBE5F1" w:themeFill="accent1" w:themeFillTint="33"/>
          </w:tcPr>
          <w:p w14:paraId="0D6FA141" w14:textId="77777777" w:rsidR="0082776A" w:rsidRDefault="0082776A" w:rsidP="006E1164">
            <w:pPr>
              <w:spacing w:before="120" w:after="120"/>
              <w:rPr>
                <w:rFonts w:asciiTheme="minorHAnsi" w:eastAsia="Times New Roman" w:hAnsiTheme="minorHAnsi" w:cs="Arial"/>
                <w:bCs/>
                <w:color w:val="7F7F7F" w:themeColor="text1" w:themeTint="80"/>
                <w:sz w:val="22"/>
                <w:lang w:eastAsia="en-AU"/>
              </w:rPr>
            </w:pPr>
          </w:p>
        </w:tc>
      </w:tr>
    </w:tbl>
    <w:p w14:paraId="4FC8A934" w14:textId="2BEAB6B6" w:rsidR="00FF7B07" w:rsidRDefault="00FF7B07" w:rsidP="009F26DB">
      <w:pPr>
        <w:spacing w:before="120" w:after="120"/>
        <w:rPr>
          <w:rFonts w:eastAsia="Times New Roman" w:cs="Arial"/>
          <w:b/>
          <w:bCs/>
          <w:sz w:val="28"/>
          <w:szCs w:val="28"/>
          <w:lang w:eastAsia="en-AU"/>
        </w:rPr>
      </w:pPr>
    </w:p>
    <w:p w14:paraId="66701EC9" w14:textId="77777777" w:rsidR="007D283B" w:rsidRDefault="007D283B" w:rsidP="009F26DB">
      <w:pPr>
        <w:spacing w:before="120" w:after="120"/>
        <w:rPr>
          <w:rFonts w:eastAsia="Times New Roman" w:cs="Arial"/>
          <w:b/>
          <w:bCs/>
          <w:sz w:val="28"/>
          <w:szCs w:val="28"/>
          <w:lang w:eastAsia="en-AU"/>
        </w:rPr>
      </w:pPr>
    </w:p>
    <w:sectPr w:rsidR="007D283B" w:rsidSect="006E19D0">
      <w:footerReference w:type="default" r:id="rId8"/>
      <w:pgSz w:w="16839" w:h="11907" w:orient="landscape" w:code="9"/>
      <w:pgMar w:top="624" w:right="794" w:bottom="62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8708A" w14:textId="77777777" w:rsidR="004E3081" w:rsidRDefault="004E3081" w:rsidP="00EE7936">
      <w:pPr>
        <w:spacing w:after="0" w:line="240" w:lineRule="auto"/>
      </w:pPr>
      <w:r>
        <w:separator/>
      </w:r>
    </w:p>
  </w:endnote>
  <w:endnote w:type="continuationSeparator" w:id="0">
    <w:p w14:paraId="64BABEDD" w14:textId="77777777" w:rsidR="004E3081" w:rsidRDefault="004E3081" w:rsidP="00EE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8"/>
      <w:gridCol w:w="14253"/>
    </w:tblGrid>
    <w:tr w:rsidR="003941BE" w14:paraId="356A3265" w14:textId="77777777" w:rsidTr="003941BE">
      <w:tc>
        <w:tcPr>
          <w:tcW w:w="988" w:type="dxa"/>
        </w:tcPr>
        <w:p w14:paraId="76C59302" w14:textId="60234C67" w:rsidR="003941BE" w:rsidRDefault="003941BE">
          <w:pPr>
            <w:pStyle w:val="Footer"/>
          </w:pPr>
          <w:r>
            <w:rPr>
              <w:rFonts w:ascii="Arial Black" w:hAnsi="Arial Black"/>
              <w:noProof/>
              <w:sz w:val="24"/>
              <w:lang w:val="en-GB" w:eastAsia="en-GB"/>
            </w:rPr>
            <w:drawing>
              <wp:inline distT="0" distB="0" distL="0" distR="0" wp14:anchorId="4536E5A2" wp14:editId="704F9A74">
                <wp:extent cx="444500" cy="34192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g-issue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05" cy="35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253" w:type="dxa"/>
        </w:tcPr>
        <w:p w14:paraId="14A5BDAC" w14:textId="253FDF08" w:rsidR="003941BE" w:rsidRPr="003941BE" w:rsidRDefault="003941BE" w:rsidP="003941BE">
          <w:pPr>
            <w:pStyle w:val="Footer"/>
            <w:spacing w:before="120"/>
            <w:rPr>
              <w:sz w:val="24"/>
              <w:szCs w:val="24"/>
            </w:rPr>
          </w:pPr>
          <w:r w:rsidRPr="003941BE">
            <w:rPr>
              <w:rFonts w:ascii="Arial Black" w:hAnsi="Arial Black"/>
              <w:sz w:val="24"/>
              <w:szCs w:val="24"/>
            </w:rPr>
            <w:t>TBIC ROSTER</w:t>
          </w:r>
        </w:p>
      </w:tc>
    </w:tr>
  </w:tbl>
  <w:p w14:paraId="6EC5D3DB" w14:textId="32D99484" w:rsidR="00EE7936" w:rsidRDefault="00EE7936">
    <w:pPr>
      <w:pStyle w:val="Footer"/>
    </w:pPr>
  </w:p>
  <w:p w14:paraId="1D6BD58C" w14:textId="77777777" w:rsidR="00EE7936" w:rsidRDefault="00EE7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48C3" w14:textId="77777777" w:rsidR="004E3081" w:rsidRDefault="004E3081" w:rsidP="00EE7936">
      <w:pPr>
        <w:spacing w:after="0" w:line="240" w:lineRule="auto"/>
      </w:pPr>
      <w:r>
        <w:separator/>
      </w:r>
    </w:p>
  </w:footnote>
  <w:footnote w:type="continuationSeparator" w:id="0">
    <w:p w14:paraId="2F514804" w14:textId="77777777" w:rsidR="004E3081" w:rsidRDefault="004E3081" w:rsidP="00EE7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0C6"/>
    <w:rsid w:val="00006F95"/>
    <w:rsid w:val="0000773E"/>
    <w:rsid w:val="000108D1"/>
    <w:rsid w:val="000116DB"/>
    <w:rsid w:val="0001244C"/>
    <w:rsid w:val="0001324A"/>
    <w:rsid w:val="00015A9E"/>
    <w:rsid w:val="00016487"/>
    <w:rsid w:val="0001739F"/>
    <w:rsid w:val="0002092D"/>
    <w:rsid w:val="000213C4"/>
    <w:rsid w:val="0002245B"/>
    <w:rsid w:val="000224AD"/>
    <w:rsid w:val="000265C0"/>
    <w:rsid w:val="00026C13"/>
    <w:rsid w:val="00033CED"/>
    <w:rsid w:val="00035FC4"/>
    <w:rsid w:val="00036425"/>
    <w:rsid w:val="00036994"/>
    <w:rsid w:val="00036DB6"/>
    <w:rsid w:val="00042385"/>
    <w:rsid w:val="00043723"/>
    <w:rsid w:val="00046AB0"/>
    <w:rsid w:val="00057518"/>
    <w:rsid w:val="000577B0"/>
    <w:rsid w:val="000620A5"/>
    <w:rsid w:val="00062EC4"/>
    <w:rsid w:val="000700DF"/>
    <w:rsid w:val="000701B1"/>
    <w:rsid w:val="0007237C"/>
    <w:rsid w:val="0007450A"/>
    <w:rsid w:val="000756B9"/>
    <w:rsid w:val="0008079B"/>
    <w:rsid w:val="0008111D"/>
    <w:rsid w:val="00081B27"/>
    <w:rsid w:val="000826BB"/>
    <w:rsid w:val="000827C3"/>
    <w:rsid w:val="00083AB0"/>
    <w:rsid w:val="000851C3"/>
    <w:rsid w:val="0008554D"/>
    <w:rsid w:val="000858A3"/>
    <w:rsid w:val="0009184F"/>
    <w:rsid w:val="000926E5"/>
    <w:rsid w:val="00095296"/>
    <w:rsid w:val="00096DCB"/>
    <w:rsid w:val="00097E23"/>
    <w:rsid w:val="000A05BA"/>
    <w:rsid w:val="000A0EBC"/>
    <w:rsid w:val="000A48F7"/>
    <w:rsid w:val="000A77FF"/>
    <w:rsid w:val="000B7B54"/>
    <w:rsid w:val="000C260C"/>
    <w:rsid w:val="000C3A0C"/>
    <w:rsid w:val="000C611C"/>
    <w:rsid w:val="000D0A71"/>
    <w:rsid w:val="000D678E"/>
    <w:rsid w:val="000D725F"/>
    <w:rsid w:val="000D77E7"/>
    <w:rsid w:val="000E15CE"/>
    <w:rsid w:val="000E4586"/>
    <w:rsid w:val="000E731F"/>
    <w:rsid w:val="000F0778"/>
    <w:rsid w:val="000F1C83"/>
    <w:rsid w:val="000F579D"/>
    <w:rsid w:val="000F6760"/>
    <w:rsid w:val="00101326"/>
    <w:rsid w:val="001044CB"/>
    <w:rsid w:val="001046C8"/>
    <w:rsid w:val="00104B29"/>
    <w:rsid w:val="00105D49"/>
    <w:rsid w:val="00105EFF"/>
    <w:rsid w:val="001075F4"/>
    <w:rsid w:val="00110281"/>
    <w:rsid w:val="00110D1B"/>
    <w:rsid w:val="00112FAC"/>
    <w:rsid w:val="0011364C"/>
    <w:rsid w:val="00113D4E"/>
    <w:rsid w:val="00117A8C"/>
    <w:rsid w:val="0012010F"/>
    <w:rsid w:val="00120AAD"/>
    <w:rsid w:val="0012170D"/>
    <w:rsid w:val="001278F9"/>
    <w:rsid w:val="0013635F"/>
    <w:rsid w:val="00137E5B"/>
    <w:rsid w:val="001406C0"/>
    <w:rsid w:val="00140B2E"/>
    <w:rsid w:val="00140D34"/>
    <w:rsid w:val="001412DD"/>
    <w:rsid w:val="00141A3E"/>
    <w:rsid w:val="00141D10"/>
    <w:rsid w:val="0014221A"/>
    <w:rsid w:val="0014443A"/>
    <w:rsid w:val="001445A4"/>
    <w:rsid w:val="0014462E"/>
    <w:rsid w:val="00146C8B"/>
    <w:rsid w:val="00150B03"/>
    <w:rsid w:val="001514D2"/>
    <w:rsid w:val="00151877"/>
    <w:rsid w:val="00152CE7"/>
    <w:rsid w:val="001537A5"/>
    <w:rsid w:val="00153A4F"/>
    <w:rsid w:val="0015522F"/>
    <w:rsid w:val="00156655"/>
    <w:rsid w:val="00157239"/>
    <w:rsid w:val="00160180"/>
    <w:rsid w:val="001659BD"/>
    <w:rsid w:val="00165C2C"/>
    <w:rsid w:val="00165C49"/>
    <w:rsid w:val="00166609"/>
    <w:rsid w:val="00166D7F"/>
    <w:rsid w:val="00166F0E"/>
    <w:rsid w:val="00173314"/>
    <w:rsid w:val="0017343E"/>
    <w:rsid w:val="0017360B"/>
    <w:rsid w:val="00175D87"/>
    <w:rsid w:val="00176855"/>
    <w:rsid w:val="00177148"/>
    <w:rsid w:val="00177EBA"/>
    <w:rsid w:val="001805FA"/>
    <w:rsid w:val="001807F0"/>
    <w:rsid w:val="001818E1"/>
    <w:rsid w:val="00181DD8"/>
    <w:rsid w:val="0018279F"/>
    <w:rsid w:val="00183FB3"/>
    <w:rsid w:val="001846E7"/>
    <w:rsid w:val="00185B34"/>
    <w:rsid w:val="00186F41"/>
    <w:rsid w:val="001878C7"/>
    <w:rsid w:val="001933FF"/>
    <w:rsid w:val="0019390B"/>
    <w:rsid w:val="00197514"/>
    <w:rsid w:val="001A3056"/>
    <w:rsid w:val="001A78BF"/>
    <w:rsid w:val="001A7F1B"/>
    <w:rsid w:val="001B0297"/>
    <w:rsid w:val="001B7C66"/>
    <w:rsid w:val="001C04C1"/>
    <w:rsid w:val="001C18A1"/>
    <w:rsid w:val="001C3317"/>
    <w:rsid w:val="001C357B"/>
    <w:rsid w:val="001C5459"/>
    <w:rsid w:val="001C5A7D"/>
    <w:rsid w:val="001D2488"/>
    <w:rsid w:val="001D2CFD"/>
    <w:rsid w:val="001D4D4E"/>
    <w:rsid w:val="001D7FB9"/>
    <w:rsid w:val="001E3308"/>
    <w:rsid w:val="001E57E6"/>
    <w:rsid w:val="001F07DA"/>
    <w:rsid w:val="001F1283"/>
    <w:rsid w:val="001F2BD9"/>
    <w:rsid w:val="001F49B7"/>
    <w:rsid w:val="002003AB"/>
    <w:rsid w:val="00200829"/>
    <w:rsid w:val="00201989"/>
    <w:rsid w:val="002037D5"/>
    <w:rsid w:val="00204CDD"/>
    <w:rsid w:val="00212A3F"/>
    <w:rsid w:val="00213460"/>
    <w:rsid w:val="002149B9"/>
    <w:rsid w:val="00217307"/>
    <w:rsid w:val="00217614"/>
    <w:rsid w:val="00220A4B"/>
    <w:rsid w:val="00221D72"/>
    <w:rsid w:val="0022360F"/>
    <w:rsid w:val="00225700"/>
    <w:rsid w:val="0022591F"/>
    <w:rsid w:val="002276EA"/>
    <w:rsid w:val="00230180"/>
    <w:rsid w:val="002339C4"/>
    <w:rsid w:val="00233D30"/>
    <w:rsid w:val="00234AA3"/>
    <w:rsid w:val="00235F11"/>
    <w:rsid w:val="00237D07"/>
    <w:rsid w:val="002420D6"/>
    <w:rsid w:val="00243450"/>
    <w:rsid w:val="0024357D"/>
    <w:rsid w:val="00243666"/>
    <w:rsid w:val="00244F3E"/>
    <w:rsid w:val="002457F4"/>
    <w:rsid w:val="0025009B"/>
    <w:rsid w:val="002503B6"/>
    <w:rsid w:val="0025077F"/>
    <w:rsid w:val="002602CB"/>
    <w:rsid w:val="002617B3"/>
    <w:rsid w:val="00261A1D"/>
    <w:rsid w:val="0026291C"/>
    <w:rsid w:val="00262A9E"/>
    <w:rsid w:val="00262BF5"/>
    <w:rsid w:val="00262E2D"/>
    <w:rsid w:val="00263C44"/>
    <w:rsid w:val="0026563A"/>
    <w:rsid w:val="002658FC"/>
    <w:rsid w:val="002673EC"/>
    <w:rsid w:val="0027031B"/>
    <w:rsid w:val="00270D0C"/>
    <w:rsid w:val="00272AF4"/>
    <w:rsid w:val="00277D68"/>
    <w:rsid w:val="0028127F"/>
    <w:rsid w:val="00282EB8"/>
    <w:rsid w:val="00284D7F"/>
    <w:rsid w:val="00285CC4"/>
    <w:rsid w:val="00287971"/>
    <w:rsid w:val="00287FEB"/>
    <w:rsid w:val="00290FC8"/>
    <w:rsid w:val="0029106C"/>
    <w:rsid w:val="00291D47"/>
    <w:rsid w:val="00292812"/>
    <w:rsid w:val="00293448"/>
    <w:rsid w:val="00294308"/>
    <w:rsid w:val="002964EF"/>
    <w:rsid w:val="0029715A"/>
    <w:rsid w:val="002A1A7A"/>
    <w:rsid w:val="002B35CA"/>
    <w:rsid w:val="002B3D35"/>
    <w:rsid w:val="002B56FD"/>
    <w:rsid w:val="002B7DFC"/>
    <w:rsid w:val="002C129E"/>
    <w:rsid w:val="002C1753"/>
    <w:rsid w:val="002C3859"/>
    <w:rsid w:val="002C3E18"/>
    <w:rsid w:val="002D15D7"/>
    <w:rsid w:val="002D1DC6"/>
    <w:rsid w:val="002D3CCF"/>
    <w:rsid w:val="002D4520"/>
    <w:rsid w:val="002D4C13"/>
    <w:rsid w:val="002D62E1"/>
    <w:rsid w:val="002D648E"/>
    <w:rsid w:val="002D7DAE"/>
    <w:rsid w:val="002E0E71"/>
    <w:rsid w:val="002E14FE"/>
    <w:rsid w:val="002E23BB"/>
    <w:rsid w:val="002E2565"/>
    <w:rsid w:val="002E2BD9"/>
    <w:rsid w:val="002E393E"/>
    <w:rsid w:val="002E41B6"/>
    <w:rsid w:val="002E7EF9"/>
    <w:rsid w:val="002F0A71"/>
    <w:rsid w:val="002F0C36"/>
    <w:rsid w:val="003002EA"/>
    <w:rsid w:val="00300B3C"/>
    <w:rsid w:val="00301E77"/>
    <w:rsid w:val="00303015"/>
    <w:rsid w:val="003031EF"/>
    <w:rsid w:val="00303B5F"/>
    <w:rsid w:val="003057F4"/>
    <w:rsid w:val="003077B1"/>
    <w:rsid w:val="003079CC"/>
    <w:rsid w:val="003114E1"/>
    <w:rsid w:val="00313ECD"/>
    <w:rsid w:val="003145F4"/>
    <w:rsid w:val="00314D1C"/>
    <w:rsid w:val="00316A5A"/>
    <w:rsid w:val="00316D69"/>
    <w:rsid w:val="00321A29"/>
    <w:rsid w:val="0032522C"/>
    <w:rsid w:val="00326C78"/>
    <w:rsid w:val="00327F70"/>
    <w:rsid w:val="00333D2E"/>
    <w:rsid w:val="00336C03"/>
    <w:rsid w:val="00336CC0"/>
    <w:rsid w:val="00336E78"/>
    <w:rsid w:val="00337689"/>
    <w:rsid w:val="00341A84"/>
    <w:rsid w:val="00343C35"/>
    <w:rsid w:val="0034412A"/>
    <w:rsid w:val="00344B71"/>
    <w:rsid w:val="00344C6B"/>
    <w:rsid w:val="00352D8A"/>
    <w:rsid w:val="003531A3"/>
    <w:rsid w:val="00354E32"/>
    <w:rsid w:val="00361184"/>
    <w:rsid w:val="00361853"/>
    <w:rsid w:val="00361857"/>
    <w:rsid w:val="00363355"/>
    <w:rsid w:val="003703E0"/>
    <w:rsid w:val="0037355A"/>
    <w:rsid w:val="003751DE"/>
    <w:rsid w:val="00376BE6"/>
    <w:rsid w:val="003816BA"/>
    <w:rsid w:val="00384473"/>
    <w:rsid w:val="00384689"/>
    <w:rsid w:val="003854A8"/>
    <w:rsid w:val="00392269"/>
    <w:rsid w:val="003941BE"/>
    <w:rsid w:val="003A0A65"/>
    <w:rsid w:val="003A285C"/>
    <w:rsid w:val="003A39AB"/>
    <w:rsid w:val="003A6CC6"/>
    <w:rsid w:val="003A701A"/>
    <w:rsid w:val="003B027E"/>
    <w:rsid w:val="003B3FCF"/>
    <w:rsid w:val="003B6C87"/>
    <w:rsid w:val="003B75FA"/>
    <w:rsid w:val="003B7CF9"/>
    <w:rsid w:val="003C06FD"/>
    <w:rsid w:val="003C0BD7"/>
    <w:rsid w:val="003C2855"/>
    <w:rsid w:val="003C510C"/>
    <w:rsid w:val="003C615B"/>
    <w:rsid w:val="003D2FA3"/>
    <w:rsid w:val="003D3C19"/>
    <w:rsid w:val="003E1249"/>
    <w:rsid w:val="003E16B0"/>
    <w:rsid w:val="003E320A"/>
    <w:rsid w:val="003F07B5"/>
    <w:rsid w:val="003F7B91"/>
    <w:rsid w:val="004020A1"/>
    <w:rsid w:val="00403585"/>
    <w:rsid w:val="0040767A"/>
    <w:rsid w:val="00410A84"/>
    <w:rsid w:val="0041343F"/>
    <w:rsid w:val="00413613"/>
    <w:rsid w:val="00413BBA"/>
    <w:rsid w:val="00415B66"/>
    <w:rsid w:val="00415BB9"/>
    <w:rsid w:val="00420DC9"/>
    <w:rsid w:val="00420E30"/>
    <w:rsid w:val="004311FE"/>
    <w:rsid w:val="00433231"/>
    <w:rsid w:val="00433863"/>
    <w:rsid w:val="004367DD"/>
    <w:rsid w:val="00440A36"/>
    <w:rsid w:val="00442679"/>
    <w:rsid w:val="00443426"/>
    <w:rsid w:val="004438D5"/>
    <w:rsid w:val="00443B00"/>
    <w:rsid w:val="00443BB6"/>
    <w:rsid w:val="0044538B"/>
    <w:rsid w:val="004504BE"/>
    <w:rsid w:val="0045137F"/>
    <w:rsid w:val="00451847"/>
    <w:rsid w:val="00454E06"/>
    <w:rsid w:val="00457935"/>
    <w:rsid w:val="00460A49"/>
    <w:rsid w:val="0046131F"/>
    <w:rsid w:val="00464FB1"/>
    <w:rsid w:val="00466594"/>
    <w:rsid w:val="00472891"/>
    <w:rsid w:val="004748AB"/>
    <w:rsid w:val="00477F20"/>
    <w:rsid w:val="00490E55"/>
    <w:rsid w:val="0049187C"/>
    <w:rsid w:val="00492A98"/>
    <w:rsid w:val="00497305"/>
    <w:rsid w:val="004A74A2"/>
    <w:rsid w:val="004A7535"/>
    <w:rsid w:val="004A797C"/>
    <w:rsid w:val="004B1684"/>
    <w:rsid w:val="004B1A94"/>
    <w:rsid w:val="004B20F4"/>
    <w:rsid w:val="004B44DD"/>
    <w:rsid w:val="004B6433"/>
    <w:rsid w:val="004B65FF"/>
    <w:rsid w:val="004C15E4"/>
    <w:rsid w:val="004C1736"/>
    <w:rsid w:val="004C176D"/>
    <w:rsid w:val="004C28CC"/>
    <w:rsid w:val="004C327E"/>
    <w:rsid w:val="004C65A9"/>
    <w:rsid w:val="004D7D13"/>
    <w:rsid w:val="004E25A4"/>
    <w:rsid w:val="004E3081"/>
    <w:rsid w:val="004E4216"/>
    <w:rsid w:val="004E678F"/>
    <w:rsid w:val="004F04E8"/>
    <w:rsid w:val="004F2303"/>
    <w:rsid w:val="004F2BC2"/>
    <w:rsid w:val="004F3716"/>
    <w:rsid w:val="004F4105"/>
    <w:rsid w:val="004F6268"/>
    <w:rsid w:val="0050137B"/>
    <w:rsid w:val="00502A6C"/>
    <w:rsid w:val="00502AF8"/>
    <w:rsid w:val="00505293"/>
    <w:rsid w:val="00507403"/>
    <w:rsid w:val="00516157"/>
    <w:rsid w:val="0051626B"/>
    <w:rsid w:val="00517F9F"/>
    <w:rsid w:val="00521198"/>
    <w:rsid w:val="00521D9C"/>
    <w:rsid w:val="00523DE1"/>
    <w:rsid w:val="00524A15"/>
    <w:rsid w:val="00530491"/>
    <w:rsid w:val="005316C8"/>
    <w:rsid w:val="005331E8"/>
    <w:rsid w:val="00533E45"/>
    <w:rsid w:val="00537003"/>
    <w:rsid w:val="0054347D"/>
    <w:rsid w:val="005468D3"/>
    <w:rsid w:val="0054710E"/>
    <w:rsid w:val="00550EC7"/>
    <w:rsid w:val="00551AA9"/>
    <w:rsid w:val="0055274D"/>
    <w:rsid w:val="005542F2"/>
    <w:rsid w:val="00557815"/>
    <w:rsid w:val="00557F91"/>
    <w:rsid w:val="00565E2A"/>
    <w:rsid w:val="00565F7F"/>
    <w:rsid w:val="00567210"/>
    <w:rsid w:val="005713F2"/>
    <w:rsid w:val="00580627"/>
    <w:rsid w:val="005907BC"/>
    <w:rsid w:val="00597E01"/>
    <w:rsid w:val="005A121D"/>
    <w:rsid w:val="005A1622"/>
    <w:rsid w:val="005A5A3B"/>
    <w:rsid w:val="005B0809"/>
    <w:rsid w:val="005B0F2D"/>
    <w:rsid w:val="005B1F38"/>
    <w:rsid w:val="005B478F"/>
    <w:rsid w:val="005C0622"/>
    <w:rsid w:val="005C6B8B"/>
    <w:rsid w:val="005C6BEA"/>
    <w:rsid w:val="005C76F5"/>
    <w:rsid w:val="005D0013"/>
    <w:rsid w:val="005D0198"/>
    <w:rsid w:val="005D0A48"/>
    <w:rsid w:val="005D4D7E"/>
    <w:rsid w:val="005D589B"/>
    <w:rsid w:val="005D6420"/>
    <w:rsid w:val="005E1C48"/>
    <w:rsid w:val="005E1D52"/>
    <w:rsid w:val="005E2B6B"/>
    <w:rsid w:val="005F106C"/>
    <w:rsid w:val="005F15F1"/>
    <w:rsid w:val="005F1BB1"/>
    <w:rsid w:val="005F1D70"/>
    <w:rsid w:val="005F2C7F"/>
    <w:rsid w:val="005F3533"/>
    <w:rsid w:val="005F3E17"/>
    <w:rsid w:val="005F5AC2"/>
    <w:rsid w:val="005F734F"/>
    <w:rsid w:val="006015B4"/>
    <w:rsid w:val="00602F6C"/>
    <w:rsid w:val="00603AF8"/>
    <w:rsid w:val="006045F8"/>
    <w:rsid w:val="00604B3F"/>
    <w:rsid w:val="00604FAF"/>
    <w:rsid w:val="00605849"/>
    <w:rsid w:val="00607969"/>
    <w:rsid w:val="00613A41"/>
    <w:rsid w:val="00613B74"/>
    <w:rsid w:val="00620475"/>
    <w:rsid w:val="00620660"/>
    <w:rsid w:val="0062497B"/>
    <w:rsid w:val="00627FCA"/>
    <w:rsid w:val="00634D56"/>
    <w:rsid w:val="00635CAE"/>
    <w:rsid w:val="00637AA2"/>
    <w:rsid w:val="00647004"/>
    <w:rsid w:val="00650136"/>
    <w:rsid w:val="00650C27"/>
    <w:rsid w:val="006532CF"/>
    <w:rsid w:val="0065351C"/>
    <w:rsid w:val="0065492F"/>
    <w:rsid w:val="00657C6D"/>
    <w:rsid w:val="00660849"/>
    <w:rsid w:val="00660DFC"/>
    <w:rsid w:val="00661F3F"/>
    <w:rsid w:val="00663F86"/>
    <w:rsid w:val="00664576"/>
    <w:rsid w:val="00664D63"/>
    <w:rsid w:val="006658E4"/>
    <w:rsid w:val="00666133"/>
    <w:rsid w:val="006717A4"/>
    <w:rsid w:val="00672549"/>
    <w:rsid w:val="00674DED"/>
    <w:rsid w:val="006751B1"/>
    <w:rsid w:val="006751FC"/>
    <w:rsid w:val="00681B5A"/>
    <w:rsid w:val="0069174D"/>
    <w:rsid w:val="006929CD"/>
    <w:rsid w:val="0069511A"/>
    <w:rsid w:val="00695C17"/>
    <w:rsid w:val="006A274B"/>
    <w:rsid w:val="006A2CB9"/>
    <w:rsid w:val="006A3599"/>
    <w:rsid w:val="006B0AE2"/>
    <w:rsid w:val="006B2F9F"/>
    <w:rsid w:val="006B34E3"/>
    <w:rsid w:val="006B4494"/>
    <w:rsid w:val="006C129A"/>
    <w:rsid w:val="006C13C7"/>
    <w:rsid w:val="006C38C5"/>
    <w:rsid w:val="006C570C"/>
    <w:rsid w:val="006C5F7F"/>
    <w:rsid w:val="006D0730"/>
    <w:rsid w:val="006D0F34"/>
    <w:rsid w:val="006D13C4"/>
    <w:rsid w:val="006D2DD8"/>
    <w:rsid w:val="006D560D"/>
    <w:rsid w:val="006D66E0"/>
    <w:rsid w:val="006E0D08"/>
    <w:rsid w:val="006E0E2F"/>
    <w:rsid w:val="006E19D0"/>
    <w:rsid w:val="006E2A93"/>
    <w:rsid w:val="006E33DF"/>
    <w:rsid w:val="006E45AD"/>
    <w:rsid w:val="006E6651"/>
    <w:rsid w:val="006E6CAC"/>
    <w:rsid w:val="006E70C0"/>
    <w:rsid w:val="006F0A01"/>
    <w:rsid w:val="006F1081"/>
    <w:rsid w:val="006F165B"/>
    <w:rsid w:val="006F3B03"/>
    <w:rsid w:val="006F7B22"/>
    <w:rsid w:val="0070257D"/>
    <w:rsid w:val="00702B1C"/>
    <w:rsid w:val="007038B4"/>
    <w:rsid w:val="00710436"/>
    <w:rsid w:val="00710768"/>
    <w:rsid w:val="0071565C"/>
    <w:rsid w:val="0071772B"/>
    <w:rsid w:val="0071774D"/>
    <w:rsid w:val="00717DA8"/>
    <w:rsid w:val="00717ED1"/>
    <w:rsid w:val="007212D9"/>
    <w:rsid w:val="00721A3D"/>
    <w:rsid w:val="007243EB"/>
    <w:rsid w:val="00731534"/>
    <w:rsid w:val="007361F9"/>
    <w:rsid w:val="00740C84"/>
    <w:rsid w:val="00742BF6"/>
    <w:rsid w:val="007438A3"/>
    <w:rsid w:val="00745D43"/>
    <w:rsid w:val="0075103F"/>
    <w:rsid w:val="00752666"/>
    <w:rsid w:val="00755616"/>
    <w:rsid w:val="007563A5"/>
    <w:rsid w:val="007572A3"/>
    <w:rsid w:val="00757E9F"/>
    <w:rsid w:val="00760D05"/>
    <w:rsid w:val="007613C0"/>
    <w:rsid w:val="00762872"/>
    <w:rsid w:val="00763101"/>
    <w:rsid w:val="007648B8"/>
    <w:rsid w:val="007653B0"/>
    <w:rsid w:val="00765675"/>
    <w:rsid w:val="00765EBD"/>
    <w:rsid w:val="007673A1"/>
    <w:rsid w:val="00767C30"/>
    <w:rsid w:val="00772315"/>
    <w:rsid w:val="00776451"/>
    <w:rsid w:val="007772B4"/>
    <w:rsid w:val="0078091A"/>
    <w:rsid w:val="00786954"/>
    <w:rsid w:val="007871E2"/>
    <w:rsid w:val="007903F1"/>
    <w:rsid w:val="00794EA4"/>
    <w:rsid w:val="007A566A"/>
    <w:rsid w:val="007A68F5"/>
    <w:rsid w:val="007A6C01"/>
    <w:rsid w:val="007A6C9E"/>
    <w:rsid w:val="007A723E"/>
    <w:rsid w:val="007B185D"/>
    <w:rsid w:val="007B2762"/>
    <w:rsid w:val="007B57D4"/>
    <w:rsid w:val="007B6656"/>
    <w:rsid w:val="007C39CD"/>
    <w:rsid w:val="007C3E08"/>
    <w:rsid w:val="007C4ECE"/>
    <w:rsid w:val="007C56F5"/>
    <w:rsid w:val="007C6CB1"/>
    <w:rsid w:val="007D0BF6"/>
    <w:rsid w:val="007D1B85"/>
    <w:rsid w:val="007D1F56"/>
    <w:rsid w:val="007D283B"/>
    <w:rsid w:val="007D3423"/>
    <w:rsid w:val="007D6F2A"/>
    <w:rsid w:val="007E0C9B"/>
    <w:rsid w:val="007E123E"/>
    <w:rsid w:val="007E3C88"/>
    <w:rsid w:val="007E5175"/>
    <w:rsid w:val="007F1A06"/>
    <w:rsid w:val="007F21BE"/>
    <w:rsid w:val="007F3904"/>
    <w:rsid w:val="007F50AB"/>
    <w:rsid w:val="00800EDE"/>
    <w:rsid w:val="00802A05"/>
    <w:rsid w:val="00802E3D"/>
    <w:rsid w:val="008102C0"/>
    <w:rsid w:val="00812477"/>
    <w:rsid w:val="008170DA"/>
    <w:rsid w:val="0081720D"/>
    <w:rsid w:val="00821B14"/>
    <w:rsid w:val="00823D17"/>
    <w:rsid w:val="0082450E"/>
    <w:rsid w:val="008265FD"/>
    <w:rsid w:val="0082776A"/>
    <w:rsid w:val="008328BB"/>
    <w:rsid w:val="00835A52"/>
    <w:rsid w:val="00837816"/>
    <w:rsid w:val="008410F2"/>
    <w:rsid w:val="00853D56"/>
    <w:rsid w:val="00860F90"/>
    <w:rsid w:val="008631DD"/>
    <w:rsid w:val="0087457A"/>
    <w:rsid w:val="008758CE"/>
    <w:rsid w:val="008764CF"/>
    <w:rsid w:val="00877D1A"/>
    <w:rsid w:val="00880B35"/>
    <w:rsid w:val="00881586"/>
    <w:rsid w:val="0088315B"/>
    <w:rsid w:val="00883571"/>
    <w:rsid w:val="00884BCE"/>
    <w:rsid w:val="00885782"/>
    <w:rsid w:val="00886395"/>
    <w:rsid w:val="00887475"/>
    <w:rsid w:val="0089047A"/>
    <w:rsid w:val="00890E69"/>
    <w:rsid w:val="00892673"/>
    <w:rsid w:val="008946FF"/>
    <w:rsid w:val="00896F65"/>
    <w:rsid w:val="0089741F"/>
    <w:rsid w:val="008A0D0A"/>
    <w:rsid w:val="008A11B4"/>
    <w:rsid w:val="008A300A"/>
    <w:rsid w:val="008B2277"/>
    <w:rsid w:val="008B2654"/>
    <w:rsid w:val="008B3C6A"/>
    <w:rsid w:val="008B7E8C"/>
    <w:rsid w:val="008C062E"/>
    <w:rsid w:val="008C118B"/>
    <w:rsid w:val="008C16AD"/>
    <w:rsid w:val="008C4A85"/>
    <w:rsid w:val="008C59B8"/>
    <w:rsid w:val="008C7B35"/>
    <w:rsid w:val="008D1388"/>
    <w:rsid w:val="008D1A2A"/>
    <w:rsid w:val="008D239E"/>
    <w:rsid w:val="008D3012"/>
    <w:rsid w:val="008D4BD8"/>
    <w:rsid w:val="008D5EF7"/>
    <w:rsid w:val="008D6732"/>
    <w:rsid w:val="008D6EEB"/>
    <w:rsid w:val="008D78CB"/>
    <w:rsid w:val="008E1C58"/>
    <w:rsid w:val="008E3117"/>
    <w:rsid w:val="008E79AE"/>
    <w:rsid w:val="008F085A"/>
    <w:rsid w:val="008F0CA3"/>
    <w:rsid w:val="008F0EB7"/>
    <w:rsid w:val="008F2A1F"/>
    <w:rsid w:val="008F4C04"/>
    <w:rsid w:val="008F704E"/>
    <w:rsid w:val="0090145D"/>
    <w:rsid w:val="009015BB"/>
    <w:rsid w:val="00901D70"/>
    <w:rsid w:val="00904646"/>
    <w:rsid w:val="00905DE3"/>
    <w:rsid w:val="00910DF4"/>
    <w:rsid w:val="00910EF3"/>
    <w:rsid w:val="009166AF"/>
    <w:rsid w:val="00921CA5"/>
    <w:rsid w:val="00921DC0"/>
    <w:rsid w:val="00922118"/>
    <w:rsid w:val="00922458"/>
    <w:rsid w:val="00922471"/>
    <w:rsid w:val="00923127"/>
    <w:rsid w:val="009248E4"/>
    <w:rsid w:val="00924DBA"/>
    <w:rsid w:val="0092543B"/>
    <w:rsid w:val="00926213"/>
    <w:rsid w:val="009303BF"/>
    <w:rsid w:val="00933423"/>
    <w:rsid w:val="00943402"/>
    <w:rsid w:val="0094480A"/>
    <w:rsid w:val="00945B40"/>
    <w:rsid w:val="00946E0D"/>
    <w:rsid w:val="00951DB9"/>
    <w:rsid w:val="00951ECC"/>
    <w:rsid w:val="00952AB9"/>
    <w:rsid w:val="00954F72"/>
    <w:rsid w:val="0095620B"/>
    <w:rsid w:val="00956B46"/>
    <w:rsid w:val="00961FCA"/>
    <w:rsid w:val="009651E3"/>
    <w:rsid w:val="00970968"/>
    <w:rsid w:val="0097202A"/>
    <w:rsid w:val="009729A7"/>
    <w:rsid w:val="009735EF"/>
    <w:rsid w:val="00973E90"/>
    <w:rsid w:val="0097620E"/>
    <w:rsid w:val="0097761F"/>
    <w:rsid w:val="0098265E"/>
    <w:rsid w:val="009831CF"/>
    <w:rsid w:val="0098354C"/>
    <w:rsid w:val="00983DE8"/>
    <w:rsid w:val="00984254"/>
    <w:rsid w:val="00985307"/>
    <w:rsid w:val="009910BE"/>
    <w:rsid w:val="0099155A"/>
    <w:rsid w:val="00991B53"/>
    <w:rsid w:val="00992A7E"/>
    <w:rsid w:val="009939F2"/>
    <w:rsid w:val="009941D9"/>
    <w:rsid w:val="009A03AC"/>
    <w:rsid w:val="009A21E4"/>
    <w:rsid w:val="009A4BF3"/>
    <w:rsid w:val="009A5F2E"/>
    <w:rsid w:val="009A7B0E"/>
    <w:rsid w:val="009B5ADC"/>
    <w:rsid w:val="009B7037"/>
    <w:rsid w:val="009B7B5D"/>
    <w:rsid w:val="009C120C"/>
    <w:rsid w:val="009C2FFE"/>
    <w:rsid w:val="009C43DB"/>
    <w:rsid w:val="009C448E"/>
    <w:rsid w:val="009C4F64"/>
    <w:rsid w:val="009C513E"/>
    <w:rsid w:val="009C56C7"/>
    <w:rsid w:val="009D1C72"/>
    <w:rsid w:val="009D1E73"/>
    <w:rsid w:val="009D229B"/>
    <w:rsid w:val="009D2401"/>
    <w:rsid w:val="009D3ABC"/>
    <w:rsid w:val="009D433E"/>
    <w:rsid w:val="009D4B75"/>
    <w:rsid w:val="009D7340"/>
    <w:rsid w:val="009D7E1D"/>
    <w:rsid w:val="009E2331"/>
    <w:rsid w:val="009E4DDC"/>
    <w:rsid w:val="009E56A1"/>
    <w:rsid w:val="009E643E"/>
    <w:rsid w:val="009E6F5F"/>
    <w:rsid w:val="009E789C"/>
    <w:rsid w:val="009F0D7A"/>
    <w:rsid w:val="009F26DB"/>
    <w:rsid w:val="009F270E"/>
    <w:rsid w:val="009F282F"/>
    <w:rsid w:val="009F3F80"/>
    <w:rsid w:val="009F42A3"/>
    <w:rsid w:val="009F4A6A"/>
    <w:rsid w:val="009F5491"/>
    <w:rsid w:val="009F68CE"/>
    <w:rsid w:val="00A00B41"/>
    <w:rsid w:val="00A0119B"/>
    <w:rsid w:val="00A01D08"/>
    <w:rsid w:val="00A11317"/>
    <w:rsid w:val="00A12273"/>
    <w:rsid w:val="00A1481A"/>
    <w:rsid w:val="00A151A9"/>
    <w:rsid w:val="00A260AD"/>
    <w:rsid w:val="00A278D2"/>
    <w:rsid w:val="00A30BE3"/>
    <w:rsid w:val="00A30FB7"/>
    <w:rsid w:val="00A31415"/>
    <w:rsid w:val="00A3589D"/>
    <w:rsid w:val="00A3646F"/>
    <w:rsid w:val="00A4311A"/>
    <w:rsid w:val="00A454D1"/>
    <w:rsid w:val="00A46602"/>
    <w:rsid w:val="00A46FC3"/>
    <w:rsid w:val="00A5076E"/>
    <w:rsid w:val="00A51B1B"/>
    <w:rsid w:val="00A51D38"/>
    <w:rsid w:val="00A53FAD"/>
    <w:rsid w:val="00A54944"/>
    <w:rsid w:val="00A54A12"/>
    <w:rsid w:val="00A6245A"/>
    <w:rsid w:val="00A6489C"/>
    <w:rsid w:val="00A71FA1"/>
    <w:rsid w:val="00A723DA"/>
    <w:rsid w:val="00A72CFC"/>
    <w:rsid w:val="00A75A71"/>
    <w:rsid w:val="00A75BAB"/>
    <w:rsid w:val="00A837FA"/>
    <w:rsid w:val="00A850A3"/>
    <w:rsid w:val="00A94D0D"/>
    <w:rsid w:val="00A963AD"/>
    <w:rsid w:val="00AA0766"/>
    <w:rsid w:val="00AA6ADF"/>
    <w:rsid w:val="00AB0C46"/>
    <w:rsid w:val="00AC05F5"/>
    <w:rsid w:val="00AD08EF"/>
    <w:rsid w:val="00AD288C"/>
    <w:rsid w:val="00AD6C90"/>
    <w:rsid w:val="00AE0956"/>
    <w:rsid w:val="00AE161D"/>
    <w:rsid w:val="00AE39FE"/>
    <w:rsid w:val="00AE405F"/>
    <w:rsid w:val="00AE52BF"/>
    <w:rsid w:val="00AE5A98"/>
    <w:rsid w:val="00AE602D"/>
    <w:rsid w:val="00AE7D9A"/>
    <w:rsid w:val="00AF0BF9"/>
    <w:rsid w:val="00AF1D0E"/>
    <w:rsid w:val="00AF4258"/>
    <w:rsid w:val="00AF5250"/>
    <w:rsid w:val="00AF7A47"/>
    <w:rsid w:val="00B00A94"/>
    <w:rsid w:val="00B016D5"/>
    <w:rsid w:val="00B04C7B"/>
    <w:rsid w:val="00B04E09"/>
    <w:rsid w:val="00B05632"/>
    <w:rsid w:val="00B069EE"/>
    <w:rsid w:val="00B112DE"/>
    <w:rsid w:val="00B11CFC"/>
    <w:rsid w:val="00B14CF9"/>
    <w:rsid w:val="00B15183"/>
    <w:rsid w:val="00B167AE"/>
    <w:rsid w:val="00B17030"/>
    <w:rsid w:val="00B174D5"/>
    <w:rsid w:val="00B2286A"/>
    <w:rsid w:val="00B27784"/>
    <w:rsid w:val="00B31F78"/>
    <w:rsid w:val="00B35333"/>
    <w:rsid w:val="00B353D9"/>
    <w:rsid w:val="00B36BB6"/>
    <w:rsid w:val="00B4023A"/>
    <w:rsid w:val="00B40739"/>
    <w:rsid w:val="00B414DD"/>
    <w:rsid w:val="00B41924"/>
    <w:rsid w:val="00B514B7"/>
    <w:rsid w:val="00B51CAD"/>
    <w:rsid w:val="00B51D65"/>
    <w:rsid w:val="00B5200B"/>
    <w:rsid w:val="00B53078"/>
    <w:rsid w:val="00B5328E"/>
    <w:rsid w:val="00B534AF"/>
    <w:rsid w:val="00B54A7C"/>
    <w:rsid w:val="00B55109"/>
    <w:rsid w:val="00B6012F"/>
    <w:rsid w:val="00B60A5F"/>
    <w:rsid w:val="00B62533"/>
    <w:rsid w:val="00B65B79"/>
    <w:rsid w:val="00B678B9"/>
    <w:rsid w:val="00B70A87"/>
    <w:rsid w:val="00B730B8"/>
    <w:rsid w:val="00B7457B"/>
    <w:rsid w:val="00B75CF5"/>
    <w:rsid w:val="00B806C0"/>
    <w:rsid w:val="00B81EA9"/>
    <w:rsid w:val="00B8343A"/>
    <w:rsid w:val="00B91C52"/>
    <w:rsid w:val="00B92CB5"/>
    <w:rsid w:val="00B92EE5"/>
    <w:rsid w:val="00B94DCE"/>
    <w:rsid w:val="00B96A54"/>
    <w:rsid w:val="00BA01BE"/>
    <w:rsid w:val="00BA0268"/>
    <w:rsid w:val="00BA1D8A"/>
    <w:rsid w:val="00BA3C30"/>
    <w:rsid w:val="00BA4885"/>
    <w:rsid w:val="00BA61BF"/>
    <w:rsid w:val="00BA65E8"/>
    <w:rsid w:val="00BA6EB4"/>
    <w:rsid w:val="00BB07D5"/>
    <w:rsid w:val="00BB0C40"/>
    <w:rsid w:val="00BB0CE7"/>
    <w:rsid w:val="00BB106E"/>
    <w:rsid w:val="00BB14BA"/>
    <w:rsid w:val="00BB1EB1"/>
    <w:rsid w:val="00BB25C7"/>
    <w:rsid w:val="00BB365E"/>
    <w:rsid w:val="00BB3BF7"/>
    <w:rsid w:val="00BB41CD"/>
    <w:rsid w:val="00BB490F"/>
    <w:rsid w:val="00BB6631"/>
    <w:rsid w:val="00BC0190"/>
    <w:rsid w:val="00BC36E9"/>
    <w:rsid w:val="00BC4D9A"/>
    <w:rsid w:val="00BC56C3"/>
    <w:rsid w:val="00BC7E8C"/>
    <w:rsid w:val="00BD08A1"/>
    <w:rsid w:val="00BD102F"/>
    <w:rsid w:val="00BD1592"/>
    <w:rsid w:val="00BD30B1"/>
    <w:rsid w:val="00BD7B8F"/>
    <w:rsid w:val="00BE0F67"/>
    <w:rsid w:val="00BE18C7"/>
    <w:rsid w:val="00BE4DBE"/>
    <w:rsid w:val="00BE6D1C"/>
    <w:rsid w:val="00BF0A1A"/>
    <w:rsid w:val="00BF0B28"/>
    <w:rsid w:val="00BF2553"/>
    <w:rsid w:val="00BF2B3F"/>
    <w:rsid w:val="00BF2D71"/>
    <w:rsid w:val="00BF312C"/>
    <w:rsid w:val="00BF3E8E"/>
    <w:rsid w:val="00C00433"/>
    <w:rsid w:val="00C02AF6"/>
    <w:rsid w:val="00C03811"/>
    <w:rsid w:val="00C040CE"/>
    <w:rsid w:val="00C0701B"/>
    <w:rsid w:val="00C103A5"/>
    <w:rsid w:val="00C1189F"/>
    <w:rsid w:val="00C158E4"/>
    <w:rsid w:val="00C20012"/>
    <w:rsid w:val="00C24C84"/>
    <w:rsid w:val="00C24DD4"/>
    <w:rsid w:val="00C24DE4"/>
    <w:rsid w:val="00C31C24"/>
    <w:rsid w:val="00C31E5D"/>
    <w:rsid w:val="00C3448C"/>
    <w:rsid w:val="00C34E82"/>
    <w:rsid w:val="00C37046"/>
    <w:rsid w:val="00C41005"/>
    <w:rsid w:val="00C41463"/>
    <w:rsid w:val="00C41523"/>
    <w:rsid w:val="00C435E7"/>
    <w:rsid w:val="00C53839"/>
    <w:rsid w:val="00C54567"/>
    <w:rsid w:val="00C548F7"/>
    <w:rsid w:val="00C6310D"/>
    <w:rsid w:val="00C63F23"/>
    <w:rsid w:val="00C64419"/>
    <w:rsid w:val="00C6498E"/>
    <w:rsid w:val="00C65F48"/>
    <w:rsid w:val="00C66020"/>
    <w:rsid w:val="00C66690"/>
    <w:rsid w:val="00C72F2C"/>
    <w:rsid w:val="00C77CCB"/>
    <w:rsid w:val="00C80AAC"/>
    <w:rsid w:val="00C81801"/>
    <w:rsid w:val="00C8349B"/>
    <w:rsid w:val="00C8674F"/>
    <w:rsid w:val="00C94D3B"/>
    <w:rsid w:val="00C977FA"/>
    <w:rsid w:val="00C97F26"/>
    <w:rsid w:val="00CA4CF1"/>
    <w:rsid w:val="00CA6FC2"/>
    <w:rsid w:val="00CB2647"/>
    <w:rsid w:val="00CB381F"/>
    <w:rsid w:val="00CB6443"/>
    <w:rsid w:val="00CB7868"/>
    <w:rsid w:val="00CC2010"/>
    <w:rsid w:val="00CC2CF3"/>
    <w:rsid w:val="00CC2DB7"/>
    <w:rsid w:val="00CC574B"/>
    <w:rsid w:val="00CC7BE1"/>
    <w:rsid w:val="00CD018B"/>
    <w:rsid w:val="00CD3886"/>
    <w:rsid w:val="00CD4DD1"/>
    <w:rsid w:val="00CD5DC7"/>
    <w:rsid w:val="00CE0918"/>
    <w:rsid w:val="00CE0AF7"/>
    <w:rsid w:val="00CE1293"/>
    <w:rsid w:val="00CE34CA"/>
    <w:rsid w:val="00CE5230"/>
    <w:rsid w:val="00CE5A8C"/>
    <w:rsid w:val="00CF02C7"/>
    <w:rsid w:val="00CF255A"/>
    <w:rsid w:val="00CF2FD7"/>
    <w:rsid w:val="00CF5031"/>
    <w:rsid w:val="00CF5159"/>
    <w:rsid w:val="00CF52E9"/>
    <w:rsid w:val="00D05237"/>
    <w:rsid w:val="00D0653D"/>
    <w:rsid w:val="00D13DD3"/>
    <w:rsid w:val="00D14567"/>
    <w:rsid w:val="00D15912"/>
    <w:rsid w:val="00D16A30"/>
    <w:rsid w:val="00D17665"/>
    <w:rsid w:val="00D17A33"/>
    <w:rsid w:val="00D22BA9"/>
    <w:rsid w:val="00D25BF7"/>
    <w:rsid w:val="00D26002"/>
    <w:rsid w:val="00D26653"/>
    <w:rsid w:val="00D26E55"/>
    <w:rsid w:val="00D27D4F"/>
    <w:rsid w:val="00D300CE"/>
    <w:rsid w:val="00D30F9B"/>
    <w:rsid w:val="00D32D7F"/>
    <w:rsid w:val="00D33212"/>
    <w:rsid w:val="00D34FF6"/>
    <w:rsid w:val="00D408FA"/>
    <w:rsid w:val="00D412F9"/>
    <w:rsid w:val="00D423C9"/>
    <w:rsid w:val="00D45875"/>
    <w:rsid w:val="00D47724"/>
    <w:rsid w:val="00D502B8"/>
    <w:rsid w:val="00D53C63"/>
    <w:rsid w:val="00D624CF"/>
    <w:rsid w:val="00D67C10"/>
    <w:rsid w:val="00D7440D"/>
    <w:rsid w:val="00D82FD6"/>
    <w:rsid w:val="00D857DD"/>
    <w:rsid w:val="00D868F8"/>
    <w:rsid w:val="00D878E5"/>
    <w:rsid w:val="00D90D33"/>
    <w:rsid w:val="00D9569F"/>
    <w:rsid w:val="00D95758"/>
    <w:rsid w:val="00D96B29"/>
    <w:rsid w:val="00D96EE5"/>
    <w:rsid w:val="00DA0BEF"/>
    <w:rsid w:val="00DA4C31"/>
    <w:rsid w:val="00DA5801"/>
    <w:rsid w:val="00DA77D9"/>
    <w:rsid w:val="00DB0139"/>
    <w:rsid w:val="00DB0A0B"/>
    <w:rsid w:val="00DB4CDC"/>
    <w:rsid w:val="00DB67D0"/>
    <w:rsid w:val="00DB7BCF"/>
    <w:rsid w:val="00DC0297"/>
    <w:rsid w:val="00DC21FC"/>
    <w:rsid w:val="00DC4253"/>
    <w:rsid w:val="00DC4348"/>
    <w:rsid w:val="00DC65D6"/>
    <w:rsid w:val="00DC67D7"/>
    <w:rsid w:val="00DC6F37"/>
    <w:rsid w:val="00DC6FD1"/>
    <w:rsid w:val="00DD74AE"/>
    <w:rsid w:val="00DE0D81"/>
    <w:rsid w:val="00DE1A80"/>
    <w:rsid w:val="00DE5875"/>
    <w:rsid w:val="00DE600C"/>
    <w:rsid w:val="00DF11FD"/>
    <w:rsid w:val="00DF277E"/>
    <w:rsid w:val="00DF4B39"/>
    <w:rsid w:val="00DF677A"/>
    <w:rsid w:val="00E02193"/>
    <w:rsid w:val="00E04EC6"/>
    <w:rsid w:val="00E07297"/>
    <w:rsid w:val="00E12376"/>
    <w:rsid w:val="00E175B4"/>
    <w:rsid w:val="00E211CC"/>
    <w:rsid w:val="00E247F8"/>
    <w:rsid w:val="00E24E57"/>
    <w:rsid w:val="00E25684"/>
    <w:rsid w:val="00E3283C"/>
    <w:rsid w:val="00E3400A"/>
    <w:rsid w:val="00E340C6"/>
    <w:rsid w:val="00E343CC"/>
    <w:rsid w:val="00E347F9"/>
    <w:rsid w:val="00E3503D"/>
    <w:rsid w:val="00E369E1"/>
    <w:rsid w:val="00E414EF"/>
    <w:rsid w:val="00E419E0"/>
    <w:rsid w:val="00E5377C"/>
    <w:rsid w:val="00E555DE"/>
    <w:rsid w:val="00E559B3"/>
    <w:rsid w:val="00E57D7F"/>
    <w:rsid w:val="00E57FE7"/>
    <w:rsid w:val="00E6366F"/>
    <w:rsid w:val="00E637BC"/>
    <w:rsid w:val="00E64EFD"/>
    <w:rsid w:val="00E71A37"/>
    <w:rsid w:val="00E744E1"/>
    <w:rsid w:val="00E7577B"/>
    <w:rsid w:val="00E77C6B"/>
    <w:rsid w:val="00E80F24"/>
    <w:rsid w:val="00E833B9"/>
    <w:rsid w:val="00E85630"/>
    <w:rsid w:val="00E9272C"/>
    <w:rsid w:val="00E92745"/>
    <w:rsid w:val="00E92F1E"/>
    <w:rsid w:val="00E934EA"/>
    <w:rsid w:val="00E95838"/>
    <w:rsid w:val="00E966B3"/>
    <w:rsid w:val="00E96E12"/>
    <w:rsid w:val="00E974C9"/>
    <w:rsid w:val="00E97DEA"/>
    <w:rsid w:val="00EA2741"/>
    <w:rsid w:val="00EA2DC2"/>
    <w:rsid w:val="00EA5555"/>
    <w:rsid w:val="00EA621D"/>
    <w:rsid w:val="00EA6806"/>
    <w:rsid w:val="00EA7B21"/>
    <w:rsid w:val="00EB10A8"/>
    <w:rsid w:val="00EB2D9C"/>
    <w:rsid w:val="00EB3132"/>
    <w:rsid w:val="00EC0C75"/>
    <w:rsid w:val="00EC0E28"/>
    <w:rsid w:val="00EC2581"/>
    <w:rsid w:val="00EC4113"/>
    <w:rsid w:val="00EC6819"/>
    <w:rsid w:val="00EC6B00"/>
    <w:rsid w:val="00ED1ED6"/>
    <w:rsid w:val="00ED22CA"/>
    <w:rsid w:val="00ED2629"/>
    <w:rsid w:val="00ED4E2A"/>
    <w:rsid w:val="00ED5E45"/>
    <w:rsid w:val="00ED7168"/>
    <w:rsid w:val="00ED7903"/>
    <w:rsid w:val="00EE0F4F"/>
    <w:rsid w:val="00EE107A"/>
    <w:rsid w:val="00EE2BA6"/>
    <w:rsid w:val="00EE7936"/>
    <w:rsid w:val="00EF0AF5"/>
    <w:rsid w:val="00EF0D81"/>
    <w:rsid w:val="00EF1AEC"/>
    <w:rsid w:val="00EF27A3"/>
    <w:rsid w:val="00EF5496"/>
    <w:rsid w:val="00EF711A"/>
    <w:rsid w:val="00EF7D8D"/>
    <w:rsid w:val="00F01860"/>
    <w:rsid w:val="00F02D91"/>
    <w:rsid w:val="00F03C7E"/>
    <w:rsid w:val="00F06947"/>
    <w:rsid w:val="00F06D3A"/>
    <w:rsid w:val="00F06FF3"/>
    <w:rsid w:val="00F101A1"/>
    <w:rsid w:val="00F10A6F"/>
    <w:rsid w:val="00F17B8A"/>
    <w:rsid w:val="00F2156F"/>
    <w:rsid w:val="00F217C5"/>
    <w:rsid w:val="00F225D2"/>
    <w:rsid w:val="00F23E9A"/>
    <w:rsid w:val="00F247D2"/>
    <w:rsid w:val="00F24BAD"/>
    <w:rsid w:val="00F26C5F"/>
    <w:rsid w:val="00F2733A"/>
    <w:rsid w:val="00F312CB"/>
    <w:rsid w:val="00F32D67"/>
    <w:rsid w:val="00F34050"/>
    <w:rsid w:val="00F3541D"/>
    <w:rsid w:val="00F402DF"/>
    <w:rsid w:val="00F46D88"/>
    <w:rsid w:val="00F47210"/>
    <w:rsid w:val="00F52293"/>
    <w:rsid w:val="00F53AA8"/>
    <w:rsid w:val="00F56F0F"/>
    <w:rsid w:val="00F57ABD"/>
    <w:rsid w:val="00F628EB"/>
    <w:rsid w:val="00F629B4"/>
    <w:rsid w:val="00F63E20"/>
    <w:rsid w:val="00F64ECA"/>
    <w:rsid w:val="00F654EF"/>
    <w:rsid w:val="00F67AB4"/>
    <w:rsid w:val="00F70A99"/>
    <w:rsid w:val="00F75F90"/>
    <w:rsid w:val="00F84D3B"/>
    <w:rsid w:val="00F857E0"/>
    <w:rsid w:val="00F87819"/>
    <w:rsid w:val="00F90412"/>
    <w:rsid w:val="00F927B4"/>
    <w:rsid w:val="00F9280E"/>
    <w:rsid w:val="00F9747E"/>
    <w:rsid w:val="00F97CC0"/>
    <w:rsid w:val="00FA19D1"/>
    <w:rsid w:val="00FA39DA"/>
    <w:rsid w:val="00FA3E80"/>
    <w:rsid w:val="00FA4104"/>
    <w:rsid w:val="00FA62E1"/>
    <w:rsid w:val="00FA642B"/>
    <w:rsid w:val="00FA7B48"/>
    <w:rsid w:val="00FB17CE"/>
    <w:rsid w:val="00FC2818"/>
    <w:rsid w:val="00FC2E5C"/>
    <w:rsid w:val="00FC5507"/>
    <w:rsid w:val="00FD25F3"/>
    <w:rsid w:val="00FD2FD9"/>
    <w:rsid w:val="00FD34E6"/>
    <w:rsid w:val="00FD3937"/>
    <w:rsid w:val="00FD7AB6"/>
    <w:rsid w:val="00FE1E35"/>
    <w:rsid w:val="00FE5D9B"/>
    <w:rsid w:val="00FE7027"/>
    <w:rsid w:val="00FE75BA"/>
    <w:rsid w:val="00FF05B5"/>
    <w:rsid w:val="00FF2E0F"/>
    <w:rsid w:val="00FF4270"/>
    <w:rsid w:val="00FF5BBB"/>
    <w:rsid w:val="00FF6252"/>
    <w:rsid w:val="00FF734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3FAA"/>
  <w15:docId w15:val="{0260774B-6463-4EDA-B647-7EB342F7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86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F3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E7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E7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3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he%20Big%20Issue%20Classroom\Guest%20speakers\GS%20work%20rosters\TBIC%20GUEST%20SPEAKER%20ROS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D8EF3-9D13-425C-A3B2-1FBA9935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TBIC GUEST SPEAKER ROSTE1.dotm</Template>
  <TotalTime>15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Big Issue Classroom</dc:creator>
  <cp:lastModifiedBy>Rainer Selby</cp:lastModifiedBy>
  <cp:revision>12</cp:revision>
  <cp:lastPrinted>2019-09-21T06:49:00Z</cp:lastPrinted>
  <dcterms:created xsi:type="dcterms:W3CDTF">2019-10-16T01:17:00Z</dcterms:created>
  <dcterms:modified xsi:type="dcterms:W3CDTF">2019-10-28T06:54:00Z</dcterms:modified>
</cp:coreProperties>
</file>